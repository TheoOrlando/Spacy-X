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41E841F4" w14:textId="77777777">
        <w:tc>
          <w:tcPr>
            <w:tcW w:w="9210" w:type="dxa"/>
          </w:tcPr>
          <w:p w14:paraId="5FA1167A" w14:textId="77777777" w:rsidR="00C930E9" w:rsidRDefault="00DF503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Spacy X</w:t>
            </w:r>
          </w:p>
        </w:tc>
      </w:tr>
    </w:tbl>
    <w:p w14:paraId="0636FC3F" w14:textId="77777777" w:rsidR="00C930E9" w:rsidRDefault="00C930E9">
      <w:pPr>
        <w:rPr>
          <w:sz w:val="52"/>
        </w:rPr>
      </w:pPr>
    </w:p>
    <w:p w14:paraId="06779EC2" w14:textId="158104F5" w:rsidR="00205685" w:rsidRDefault="00846901">
      <w:pPr>
        <w:rPr>
          <w:sz w:val="52"/>
        </w:rPr>
      </w:pPr>
      <w:r>
        <w:rPr>
          <w:noProof/>
          <w:sz w:val="52"/>
        </w:rPr>
        <w:drawing>
          <wp:inline distT="0" distB="0" distL="0" distR="0" wp14:anchorId="11A7EEF8" wp14:editId="5C00632A">
            <wp:extent cx="5759450" cy="58026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630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6B606B" w14:textId="7716E25D" w:rsidR="002C10D3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 w:rsidR="003F2179">
        <w:instrText xml:space="preserve"> TOC \o "1-3" \h \z \u </w:instrText>
      </w:r>
      <w:r>
        <w:fldChar w:fldCharType="separate"/>
      </w:r>
      <w:hyperlink w:anchor="_Toc124515172" w:history="1">
        <w:r w:rsidR="002C10D3" w:rsidRPr="00BD0881">
          <w:rPr>
            <w:rStyle w:val="Lienhypertexte"/>
          </w:rPr>
          <w:t>1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Introduction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_Toc124515172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4</w:t>
        </w:r>
        <w:r w:rsidR="002C10D3">
          <w:rPr>
            <w:webHidden/>
          </w:rPr>
          <w:fldChar w:fldCharType="end"/>
        </w:r>
      </w:hyperlink>
    </w:p>
    <w:p w14:paraId="3B5E98AD" w14:textId="343048B9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73" w:history="1">
        <w:r w:rsidRPr="00BD0881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13FA57" w14:textId="0743897C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74" w:history="1">
        <w:r w:rsidRPr="00BD0881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Analyse Fonctionnelle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77BF1D" w14:textId="70083F99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5" w:history="1">
        <w:r w:rsidRPr="00BD0881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Lancement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EB7767" w14:textId="183FA03F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6" w:history="1">
        <w:r w:rsidRPr="00BD0881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Menu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508946" w14:textId="7C5079AA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7" w:history="1">
        <w:r w:rsidRPr="00BD0881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Menu 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F40FC" w14:textId="1B1C025E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8" w:history="1">
        <w:r w:rsidRPr="00BD0881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Menu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5CD571" w14:textId="1C4A967D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9" w:history="1">
        <w:r w:rsidRPr="00BD0881">
          <w:rPr>
            <w:rStyle w:val="Lienhypertext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Pseudo avant de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53E58" w14:textId="60974A48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0" w:history="1">
        <w:r w:rsidRPr="00BD0881">
          <w:rPr>
            <w:rStyle w:val="Lienhypertext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Lancement de la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E59E31" w14:textId="753440E9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1" w:history="1">
        <w:r w:rsidRPr="00BD0881">
          <w:rPr>
            <w:rStyle w:val="Lienhypertexte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Compteur de 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F2B11D" w14:textId="5B0F4B40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2" w:history="1">
        <w:r w:rsidRPr="00BD0881">
          <w:rPr>
            <w:rStyle w:val="Lienhypertexte"/>
            <w:bCs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Score en temps réel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81945A" w14:textId="2B050137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3" w:history="1">
        <w:r w:rsidRPr="00BD0881">
          <w:rPr>
            <w:rStyle w:val="Lienhypertexte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Déplacement du vaisseau du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253356" w14:textId="22EAFAC0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4" w:history="1">
        <w:r w:rsidRPr="00BD0881">
          <w:rPr>
            <w:rStyle w:val="Lienhypertexte"/>
            <w:bCs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Tir du vaisseau du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2F40C9" w14:textId="1EAE9E20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5" w:history="1">
        <w:r w:rsidRPr="00BD0881">
          <w:rPr>
            <w:rStyle w:val="Lienhypertexte"/>
            <w:bCs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Déplacement des aliens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D530FF" w14:textId="4F58B308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6" w:history="1">
        <w:r w:rsidRPr="00BD0881">
          <w:rPr>
            <w:rStyle w:val="Lienhypertexte"/>
            <w:bCs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Tir sur les murs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54F2C" w14:textId="27338772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7" w:history="1">
        <w:r w:rsidRPr="00BD0881">
          <w:rPr>
            <w:rStyle w:val="Lienhypertexte"/>
            <w:bCs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Tir des aliens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7B2F17" w14:textId="7DD6633C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8" w:history="1">
        <w:r w:rsidRPr="00BD0881">
          <w:rPr>
            <w:rStyle w:val="Lienhypertexte"/>
            <w:bCs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Game 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A529C" w14:textId="4C39D007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9" w:history="1">
        <w:r w:rsidRPr="00BD0881">
          <w:rPr>
            <w:rStyle w:val="Lienhypertexte"/>
            <w:bCs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Vaisseau du joueur touché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CFE88F" w14:textId="34D0E154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0" w:history="1">
        <w:r w:rsidRPr="00BD0881">
          <w:rPr>
            <w:rStyle w:val="Lienhypertexte"/>
            <w:bCs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Alien détruit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19B780" w14:textId="2EF0B5EC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1" w:history="1">
        <w:r w:rsidRPr="00BD0881">
          <w:rPr>
            <w:rStyle w:val="Lienhypertexte"/>
            <w:bCs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Tous les alien détruit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A18597" w14:textId="276ABA19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2" w:history="1">
        <w:r w:rsidRPr="00BD0881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Planification initiale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D8EAE65" w14:textId="04202003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3" w:history="1">
        <w:r w:rsidRPr="00BD0881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Analyse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5C54FE6" w14:textId="4C636D91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4" w:history="1">
        <w:r w:rsidRPr="00BD0881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Boucle de jeu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972A75" w14:textId="2A461D50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5" w:history="1">
        <w:r w:rsidRPr="00BD0881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Environnement de travail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B44A6AB" w14:textId="7B45D491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6" w:history="1">
        <w:r w:rsidRPr="00BD0881">
          <w:rPr>
            <w:rStyle w:val="Lienhypertext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Suivi du développement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3BAB1A1" w14:textId="2ECFB1FE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7" w:history="1">
        <w:r w:rsidRPr="00BD0881">
          <w:rPr>
            <w:rStyle w:val="Lienhypertexte"/>
            <w:i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Erreurs restantes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C3D6095" w14:textId="51AF8D9B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8" w:history="1">
        <w:r w:rsidRPr="00BD0881">
          <w:rPr>
            <w:rStyle w:val="Lienhypertexte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Problème 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AEE79B" w14:textId="2AFEEDB7" w:rsidR="002C10D3" w:rsidRDefault="002C10D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9" w:history="1">
        <w:r w:rsidRPr="00BD0881">
          <w:rPr>
            <w:rStyle w:val="Lienhypertexte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Source du problème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F7F6FB" w14:textId="393D4B44" w:rsidR="002C10D3" w:rsidRDefault="002C10D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0" w:history="1">
        <w:r w:rsidRPr="00BD0881">
          <w:rPr>
            <w:rStyle w:val="Lienhypertexte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Piste de solution(s)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CAD494" w14:textId="56300BA3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1" w:history="1">
        <w:r w:rsidRPr="00BD0881">
          <w:rPr>
            <w:rStyle w:val="Lienhypertexte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Problème 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49D9A0" w14:textId="07967F5C" w:rsidR="002C10D3" w:rsidRDefault="002C10D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2" w:history="1">
        <w:r w:rsidRPr="00BD0881">
          <w:rPr>
            <w:rStyle w:val="Lienhypertexte"/>
            <w:noProof/>
          </w:rPr>
          <w:t>8.2.1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Source du problème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2EC13D" w14:textId="4019B976" w:rsidR="002C10D3" w:rsidRDefault="002C10D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3" w:history="1">
        <w:r w:rsidRPr="00BD0881">
          <w:rPr>
            <w:rStyle w:val="Lienhypertexte"/>
            <w:noProof/>
          </w:rPr>
          <w:t>8.2.2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Piste de solution(s)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B83394" w14:textId="4C1D27D9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204" w:history="1">
        <w:r w:rsidRPr="00BD0881">
          <w:rPr>
            <w:rStyle w:val="Lienhypertexte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Liste des livrables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19F7641" w14:textId="4D9BC477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205" w:history="1">
        <w:r w:rsidRPr="00BD0881">
          <w:rPr>
            <w:rStyle w:val="Lienhypertexte"/>
          </w:rPr>
          <w:t>10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D886C03" w14:textId="0308FECD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6" w:history="1">
        <w:r w:rsidRPr="00BD0881">
          <w:rPr>
            <w:rStyle w:val="Lienhypertexte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A4851D" w14:textId="4C3C2D92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7" w:history="1">
        <w:r w:rsidRPr="00BD0881">
          <w:rPr>
            <w:rStyle w:val="Lienhypertexte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Points positifs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934ABB" w14:textId="421B8E8C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8" w:history="1">
        <w:r w:rsidRPr="00BD0881">
          <w:rPr>
            <w:rStyle w:val="Lienhypertexte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Points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A6AD52" w14:textId="33B80AE0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9" w:history="1">
        <w:r w:rsidRPr="00BD0881">
          <w:rPr>
            <w:rStyle w:val="Lienhypertexte"/>
            <w:noProof/>
          </w:rPr>
          <w:t>10.4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Difficultés particulières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53DDE8" w14:textId="07558226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10" w:history="1">
        <w:r w:rsidRPr="00BD0881">
          <w:rPr>
            <w:rStyle w:val="Lienhypertexte"/>
            <w:noProof/>
          </w:rPr>
          <w:t>10.5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Suites possibles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74F330" w14:textId="30AB3BCB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11" w:history="1">
        <w:r w:rsidRPr="00BD0881">
          <w:rPr>
            <w:rStyle w:val="Lienhypertexte"/>
            <w:noProof/>
          </w:rPr>
          <w:t>10.6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Avis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3CF4B0" w14:textId="7EA22D1C" w:rsidR="00C930E9" w:rsidRDefault="007B20E7" w:rsidP="003F2179">
      <w:r>
        <w:fldChar w:fldCharType="end"/>
      </w:r>
      <w:r w:rsidR="007C53D3">
        <w:br w:type="page"/>
      </w:r>
    </w:p>
    <w:p w14:paraId="6983B5C3" w14:textId="77777777" w:rsidR="00C930E9" w:rsidRPr="003E60F7" w:rsidRDefault="007C53D3" w:rsidP="003A15E6">
      <w:pPr>
        <w:pStyle w:val="Titre1"/>
      </w:pPr>
      <w:bookmarkStart w:id="0" w:name="_Toc124515172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59C68D2A" w14:textId="3B307DC0" w:rsidR="00D36523" w:rsidRDefault="00D36523" w:rsidP="005041BA">
      <w:pPr>
        <w:ind w:left="432"/>
      </w:pPr>
    </w:p>
    <w:p w14:paraId="48F05DBA" w14:textId="290AD457" w:rsidR="00C75078" w:rsidRDefault="005041BA" w:rsidP="00C75078">
      <w:pPr>
        <w:ind w:left="432"/>
      </w:pPr>
      <w:r>
        <w:t xml:space="preserve">Ce projet vise </w:t>
      </w:r>
      <w:r w:rsidR="00C75078">
        <w:t>à</w:t>
      </w:r>
      <w:r>
        <w:t xml:space="preserve"> produire un petit jeu s’inspirant du fameux jeu </w:t>
      </w:r>
      <w:hyperlink r:id="rId12" w:history="1">
        <w:r w:rsidRPr="004844A4">
          <w:rPr>
            <w:rStyle w:val="Lienhypertexte"/>
          </w:rPr>
          <w:t>Space Invaders</w:t>
        </w:r>
      </w:hyperlink>
      <w:r w:rsidR="00C75078">
        <w:t>.</w:t>
      </w:r>
    </w:p>
    <w:p w14:paraId="1F80E1FA" w14:textId="4E476FD3" w:rsidR="005354F7" w:rsidRDefault="000B3659" w:rsidP="00C75078">
      <w:pPr>
        <w:ind w:left="432"/>
      </w:pPr>
      <w:r>
        <w:t>Celui-ci sera fait en C# programmation orienté objets</w:t>
      </w:r>
      <w:r w:rsidR="00151D67">
        <w:t xml:space="preserve">. Il </w:t>
      </w:r>
      <w:r w:rsidR="00230D7F">
        <w:t>sera</w:t>
      </w:r>
      <w:r w:rsidR="00151D67">
        <w:t xml:space="preserve"> réalisé durant le projet de développement P_Dev</w:t>
      </w:r>
      <w:r w:rsidR="00230D7F">
        <w:t xml:space="preserve">. Le jeu </w:t>
      </w:r>
      <w:r w:rsidR="009A5DE7">
        <w:t>tournera</w:t>
      </w:r>
      <w:r w:rsidR="00230D7F">
        <w:t xml:space="preserve"> sur </w:t>
      </w:r>
      <w:r w:rsidR="009A5DE7">
        <w:t>Windows 10 dans une console.</w:t>
      </w:r>
    </w:p>
    <w:p w14:paraId="28D9BC49" w14:textId="30D0EAA5" w:rsidR="006E2C58" w:rsidRPr="003E60F7" w:rsidRDefault="006E2C58" w:rsidP="003E60F7">
      <w:pPr>
        <w:pStyle w:val="Titre1"/>
      </w:pPr>
      <w:bookmarkStart w:id="1" w:name="_Toc124515173"/>
      <w:r w:rsidRPr="00791020">
        <w:t>Objectifs</w:t>
      </w:r>
      <w:bookmarkEnd w:id="1"/>
    </w:p>
    <w:p w14:paraId="44190FFD" w14:textId="2A73061D" w:rsidR="006E2C58" w:rsidRDefault="006E2C58" w:rsidP="0050256D">
      <w:pPr>
        <w:ind w:left="432"/>
        <w:rPr>
          <w:szCs w:val="14"/>
        </w:rPr>
      </w:pPr>
    </w:p>
    <w:p w14:paraId="19BE3D89" w14:textId="1C81937C" w:rsidR="00261EF8" w:rsidRDefault="00D10AF2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Apprendre à planifier un projet avec des échéance</w:t>
      </w:r>
      <w:r w:rsidR="0062635C">
        <w:rPr>
          <w:szCs w:val="14"/>
        </w:rPr>
        <w:t>s</w:t>
      </w:r>
      <w:r>
        <w:rPr>
          <w:szCs w:val="14"/>
        </w:rPr>
        <w:t xml:space="preserve"> de livraison</w:t>
      </w:r>
      <w:r w:rsidR="00D47082">
        <w:rPr>
          <w:szCs w:val="14"/>
        </w:rPr>
        <w:t xml:space="preserve"> (planification)</w:t>
      </w:r>
    </w:p>
    <w:p w14:paraId="0F14C143" w14:textId="0B0BB8EF" w:rsidR="00D10AF2" w:rsidRDefault="0062635C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 xml:space="preserve">Utilisation des stories </w:t>
      </w:r>
      <w:r w:rsidR="00A50D25">
        <w:rPr>
          <w:szCs w:val="14"/>
        </w:rPr>
        <w:t>pour la DOD</w:t>
      </w:r>
      <w:r w:rsidR="006C75C7">
        <w:rPr>
          <w:szCs w:val="14"/>
        </w:rPr>
        <w:t xml:space="preserve"> (</w:t>
      </w:r>
      <w:hyperlink w:anchor="_Analyse_Fonctionnelle" w:history="1">
        <w:r w:rsidR="006C75C7" w:rsidRPr="009C1741">
          <w:rPr>
            <w:rStyle w:val="Lienhypertexte"/>
            <w:szCs w:val="14"/>
          </w:rPr>
          <w:t>liste des stories</w:t>
        </w:r>
      </w:hyperlink>
      <w:r w:rsidR="006C75C7">
        <w:rPr>
          <w:szCs w:val="14"/>
        </w:rPr>
        <w:t>)</w:t>
      </w:r>
    </w:p>
    <w:p w14:paraId="55808D39" w14:textId="41B49FA8" w:rsidR="00A50D25" w:rsidRDefault="00F2193B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diagramme UML</w:t>
      </w:r>
      <w:r w:rsidR="001C11BC">
        <w:rPr>
          <w:szCs w:val="14"/>
        </w:rPr>
        <w:t xml:space="preserve"> pour améliorer la compréhension du code</w:t>
      </w:r>
    </w:p>
    <w:p w14:paraId="62112995" w14:textId="7F95B692" w:rsidR="00F2193B" w:rsidRDefault="0091131C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 xml:space="preserve">Gestion des fichiers de projet </w:t>
      </w:r>
      <w:r w:rsidR="00CE41F3">
        <w:rPr>
          <w:szCs w:val="14"/>
        </w:rPr>
        <w:t>via</w:t>
      </w:r>
      <w:r>
        <w:rPr>
          <w:szCs w:val="14"/>
        </w:rPr>
        <w:t xml:space="preserve"> Github</w:t>
      </w:r>
      <w:r w:rsidR="00F12D50">
        <w:rPr>
          <w:szCs w:val="14"/>
        </w:rPr>
        <w:t xml:space="preserve"> (</w:t>
      </w:r>
      <w:hyperlink r:id="rId13" w:history="1">
        <w:r w:rsidR="00F12D50" w:rsidRPr="009C1741">
          <w:rPr>
            <w:rStyle w:val="Lienhypertexte"/>
            <w:szCs w:val="14"/>
          </w:rPr>
          <w:t>lien du Github</w:t>
        </w:r>
      </w:hyperlink>
      <w:r w:rsidR="00F12D50">
        <w:rPr>
          <w:szCs w:val="14"/>
        </w:rPr>
        <w:t>)</w:t>
      </w:r>
    </w:p>
    <w:p w14:paraId="2E6D7DCF" w14:textId="6C6AA943" w:rsidR="0091131C" w:rsidRDefault="00042DFA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tests unitaire pour la pérennité du code</w:t>
      </w:r>
    </w:p>
    <w:p w14:paraId="54A2896B" w14:textId="2D97AE7D" w:rsidR="00042DFA" w:rsidRDefault="00BA1633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classes pour une meilleur compréhension de chaque élément du programme</w:t>
      </w:r>
      <w:r w:rsidR="00E572B4">
        <w:rPr>
          <w:szCs w:val="14"/>
        </w:rPr>
        <w:t xml:space="preserve"> (</w:t>
      </w:r>
      <w:hyperlink w:anchor="_Analyse_Technique" w:history="1">
        <w:r w:rsidR="00E572B4" w:rsidRPr="009C1741">
          <w:rPr>
            <w:rStyle w:val="Lienhypertexte"/>
            <w:szCs w:val="14"/>
          </w:rPr>
          <w:t>voir diagramme UML de classes</w:t>
        </w:r>
      </w:hyperlink>
      <w:r w:rsidR="00E572B4">
        <w:rPr>
          <w:szCs w:val="14"/>
        </w:rPr>
        <w:t>)</w:t>
      </w:r>
    </w:p>
    <w:p w14:paraId="67B70FA7" w14:textId="42B4414D" w:rsidR="00146E23" w:rsidRPr="004B77F0" w:rsidRDefault="00565ACC" w:rsidP="004B77F0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l’héritage pour une optimisation du code au sein des classes</w:t>
      </w:r>
    </w:p>
    <w:p w14:paraId="304BDE67" w14:textId="77777777" w:rsidR="0083170D" w:rsidRDefault="0083170D" w:rsidP="0083170D">
      <w:pPr>
        <w:pStyle w:val="Titre1"/>
      </w:pPr>
      <w:bookmarkStart w:id="2" w:name="_Analyse_Fonctionnelle"/>
      <w:bookmarkStart w:id="3" w:name="_Toc124515174"/>
      <w:bookmarkEnd w:id="2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99FEA29" w14:textId="77777777" w:rsidR="00C75444" w:rsidRDefault="004961C0" w:rsidP="004961C0">
      <w:pPr>
        <w:pStyle w:val="Titre2"/>
      </w:pPr>
      <w:bookmarkStart w:id="4" w:name="_Lancement_du_jeu"/>
      <w:bookmarkStart w:id="5" w:name="_Toc124515175"/>
      <w:bookmarkEnd w:id="4"/>
      <w:r>
        <w:t>Lancement du jeu</w:t>
      </w:r>
      <w:bookmarkEnd w:id="5"/>
    </w:p>
    <w:p w14:paraId="36E71172" w14:textId="77777777" w:rsidR="004961C0" w:rsidRDefault="004961C0" w:rsidP="004961C0"/>
    <w:p w14:paraId="59950121" w14:textId="77777777" w:rsidR="00E20361" w:rsidRDefault="004961C0" w:rsidP="004961C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4592A1A" w14:textId="77777777" w:rsidR="004961C0" w:rsidRDefault="004961C0" w:rsidP="00E20361">
      <w:pPr>
        <w:ind w:firstLine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En tant que joueur </w:t>
      </w:r>
    </w:p>
    <w:p w14:paraId="2BB0FC7E" w14:textId="77777777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Je veux que </w:t>
      </w:r>
      <w:r w:rsidR="00CA6856" w:rsidRPr="004961C0">
        <w:rPr>
          <w:rFonts w:ascii="Calibri" w:hAnsi="Calibri" w:cs="Calibri"/>
          <w:color w:val="000000"/>
          <w:szCs w:val="24"/>
          <w:lang w:val="fr-CH" w:eastAsia="fr-CH"/>
        </w:rPr>
        <w:t>le jeu</w:t>
      </w: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 se lance sur la page du menu</w:t>
      </w:r>
    </w:p>
    <w:p w14:paraId="3FD32778" w14:textId="77777777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>Pour pouvoir choisir ce que je veux faire</w:t>
      </w:r>
    </w:p>
    <w:p w14:paraId="229DFB31" w14:textId="77777777" w:rsidR="00CA6856" w:rsidRPr="00CA6856" w:rsidRDefault="00CA6856" w:rsidP="00CA685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BA3D0D" w14:textId="77777777" w:rsidR="00E20361" w:rsidRDefault="00E20361" w:rsidP="00B0506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E20361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>Au lancement de l'exécutable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jeu se lance sur </w:t>
      </w:r>
      <w:r w:rsidR="00123D58" w:rsidRPr="00E20361"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t xml:space="preserve"> </w:t>
      </w:r>
    </w:p>
    <w:p w14:paraId="00C4E2AF" w14:textId="77777777" w:rsidR="00E24A88" w:rsidRDefault="00E24A88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C390794" w14:textId="77777777" w:rsid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Au lancement de l'</w:t>
      </w:r>
      <w:r w:rsidR="004F1487" w:rsidRPr="004A72F2">
        <w:rPr>
          <w:rFonts w:ascii="Calibri" w:hAnsi="Calibri" w:cs="Calibri"/>
          <w:color w:val="000000"/>
          <w:szCs w:val="24"/>
          <w:lang w:val="fr-CH" w:eastAsia="fr-CH"/>
        </w:rPr>
        <w:t>exécutable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Le curseur se trouve sur l'entrée de tout en haut</w:t>
      </w:r>
    </w:p>
    <w:p w14:paraId="52E46E7D" w14:textId="77777777" w:rsidR="004A72F2" w:rsidRDefault="004A72F2" w:rsidP="004A72F2">
      <w:pPr>
        <w:rPr>
          <w:rFonts w:ascii="Calibri" w:hAnsi="Calibri" w:cs="Calibri"/>
          <w:color w:val="000000"/>
          <w:szCs w:val="24"/>
          <w:lang w:val="fr-CH" w:eastAsia="fr-CH"/>
        </w:rPr>
      </w:pPr>
    </w:p>
    <w:p w14:paraId="206F9FD2" w14:textId="77777777" w:rsidR="004A72F2" w:rsidRDefault="004A72F2" w:rsidP="004A72F2">
      <w:pPr>
        <w:pStyle w:val="Titre2"/>
      </w:pPr>
      <w:bookmarkStart w:id="6" w:name="_Menu_principale"/>
      <w:bookmarkStart w:id="7" w:name="_Toc124515176"/>
      <w:bookmarkEnd w:id="6"/>
      <w:r>
        <w:t>Menu principale</w:t>
      </w:r>
      <w:bookmarkEnd w:id="7"/>
    </w:p>
    <w:p w14:paraId="7552F462" w14:textId="77777777" w:rsidR="004A72F2" w:rsidRDefault="004A72F2" w:rsidP="004A72F2"/>
    <w:p w14:paraId="0A763D2E" w14:textId="77777777" w:rsidR="004A72F2" w:rsidRDefault="004A72F2" w:rsidP="004A72F2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515BEA3" w14:textId="77777777" w:rsidR="004A72F2" w:rsidRP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un menu</w:t>
      </w:r>
    </w:p>
    <w:p w14:paraId="5E3F6481" w14:textId="77777777" w:rsidR="004A72F2" w:rsidRPr="00CA6856" w:rsidRDefault="004A72F2" w:rsidP="004A72F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0FF9B47" w14:textId="77777777" w:rsidR="00A16840" w:rsidRPr="00A16840" w:rsidRDefault="00A16840" w:rsidP="00A1684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A16840">
        <w:rPr>
          <w:rFonts w:ascii="Calibri" w:hAnsi="Calibri" w:cs="Calibri"/>
          <w:color w:val="000000"/>
          <w:szCs w:val="24"/>
          <w:lang w:val="fr-CH" w:eastAsia="fr-CH"/>
        </w:rPr>
        <w:lastRenderedPageBreak/>
        <w:t>Quand je suis sur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4F1487" w:rsidRPr="00A16840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28F4DAA5" w14:textId="77777777" w:rsidR="00E24A88" w:rsidRDefault="00E24A88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474BC57" w14:textId="77777777" w:rsidR="005175F6" w:rsidRDefault="005175F6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5175F6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1D6A2BA0" w14:textId="77777777" w:rsidR="00E24A88" w:rsidRDefault="00E24A88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D1860AF" w14:textId="77777777" w:rsidR="003806E9" w:rsidRPr="003806E9" w:rsidRDefault="003806E9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7B41DEF4" w14:textId="77777777" w:rsidR="00E24A88" w:rsidRDefault="00E24A88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9133E7D" w14:textId="3D7ABEA0" w:rsidR="004A72F2" w:rsidRDefault="003806E9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pointe sur une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touche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L'entrée sélectionnée s'affiche</w:t>
      </w:r>
    </w:p>
    <w:p w14:paraId="114AEFC8" w14:textId="6501FEA1" w:rsidR="006C5511" w:rsidRDefault="006C5511" w:rsidP="006C5511">
      <w:pPr>
        <w:pStyle w:val="Titre2"/>
      </w:pPr>
      <w:bookmarkStart w:id="8" w:name="_Toc124515177"/>
      <w:r>
        <w:t>Menu about</w:t>
      </w:r>
      <w:bookmarkEnd w:id="8"/>
    </w:p>
    <w:p w14:paraId="02DD8069" w14:textId="77777777" w:rsidR="006C5511" w:rsidRDefault="006C5511" w:rsidP="006C5511"/>
    <w:p w14:paraId="0693EAD4" w14:textId="77777777" w:rsidR="006C5511" w:rsidRDefault="006C5511" w:rsidP="006C5511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3A480B6" w14:textId="2A586E7B" w:rsidR="006C5511" w:rsidRPr="004A72F2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avoir des infos sur la création du jeu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 xml:space="preserve">Pour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comprendre les motivations du développeur </w:t>
      </w:r>
    </w:p>
    <w:p w14:paraId="08EAB1B5" w14:textId="77777777" w:rsidR="006C5511" w:rsidRPr="00CA6856" w:rsidRDefault="006C5511" w:rsidP="006C5511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EB0312A" w14:textId="4E0AEC1D" w:rsidR="006C5511" w:rsidRPr="00A16840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Dans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Quand je choisi le menu about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menu about s’affiche</w:t>
      </w:r>
    </w:p>
    <w:p w14:paraId="385AEBE1" w14:textId="77777777" w:rsidR="006C5511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8EFC450" w14:textId="00214513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Dans le menu about </w:t>
      </w:r>
    </w:p>
    <w:p w14:paraId="1763919E" w14:textId="07B79B6A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je presse escape</w:t>
      </w:r>
    </w:p>
    <w:p w14:paraId="29D1DD0B" w14:textId="7D810D9D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menu principale s’affiche</w:t>
      </w:r>
    </w:p>
    <w:p w14:paraId="62510106" w14:textId="77777777" w:rsidR="004F1487" w:rsidRDefault="004F1487" w:rsidP="004F1487">
      <w:pPr>
        <w:pStyle w:val="Titre2"/>
      </w:pPr>
      <w:bookmarkStart w:id="9" w:name="_Menu_option"/>
      <w:bookmarkStart w:id="10" w:name="_Toc124515178"/>
      <w:bookmarkEnd w:id="9"/>
      <w:r>
        <w:t>Menu option</w:t>
      </w:r>
      <w:bookmarkEnd w:id="10"/>
    </w:p>
    <w:p w14:paraId="58A1252F" w14:textId="77777777" w:rsidR="004F1487" w:rsidRDefault="004F1487" w:rsidP="004F1487"/>
    <w:p w14:paraId="391C6C64" w14:textId="77777777" w:rsidR="004F1487" w:rsidRDefault="004F1487" w:rsidP="004F1487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2771CE3" w14:textId="77777777" w:rsidR="004F1487" w:rsidRPr="004F1487" w:rsidRDefault="004F1487" w:rsidP="004F1487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 accéder au menu option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afin de pouvoir modifier la difficulté et le son du jeu</w:t>
      </w:r>
    </w:p>
    <w:p w14:paraId="7E9BDACC" w14:textId="77777777" w:rsidR="004F1487" w:rsidRPr="00CA6856" w:rsidRDefault="004F1487" w:rsidP="004F1487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C25B600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difficulté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la difficulté change (facile -&gt; moyen -&gt; difficile -&gt; godmod -&gt; facile)</w:t>
      </w:r>
    </w:p>
    <w:p w14:paraId="0DC3FB70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291BE92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son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le son change (activé -&gt; désactivé -&gt; activé)</w:t>
      </w:r>
    </w:p>
    <w:p w14:paraId="1C48BA70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D251489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le menu option</w:t>
      </w:r>
    </w:p>
    <w:p w14:paraId="029187F1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418D68F" w14:textId="77777777" w:rsidR="004F1487" w:rsidRDefault="00847C07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847C07">
        <w:rPr>
          <w:rFonts w:ascii="Calibri" w:hAnsi="Calibri" w:cs="Calibri"/>
          <w:color w:val="000000"/>
          <w:szCs w:val="24"/>
          <w:lang w:val="fr-CH" w:eastAsia="fr-CH"/>
        </w:rPr>
        <w:t>Quand je suis sur le menu option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9A6D11" w:rsidRPr="00847C07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67EBF3A8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1EF5E5A" w14:textId="77777777" w:rsidR="003853C3" w:rsidRPr="003853C3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3703993C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01A53E9" w14:textId="77777777" w:rsidR="00F62C9B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2D11E591" w14:textId="77777777" w:rsidR="008B5CDD" w:rsidRDefault="008B5CDD" w:rsidP="008B5CDD">
      <w:pPr>
        <w:pStyle w:val="Titre2"/>
      </w:pPr>
      <w:bookmarkStart w:id="11" w:name="_Pseudo_avant_de"/>
      <w:bookmarkStart w:id="12" w:name="_Toc124515179"/>
      <w:bookmarkEnd w:id="11"/>
      <w:r>
        <w:t>Pseudo avant de jouer</w:t>
      </w:r>
      <w:bookmarkEnd w:id="12"/>
    </w:p>
    <w:p w14:paraId="22A0AFF0" w14:textId="77777777" w:rsidR="008B5CDD" w:rsidRDefault="008B5CDD" w:rsidP="008B5CDD"/>
    <w:p w14:paraId="098A4FE0" w14:textId="77777777" w:rsidR="008B5CDD" w:rsidRDefault="008B5CDD" w:rsidP="008B5CDD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A26F502" w14:textId="77777777" w:rsidR="008B5CDD" w:rsidRPr="004F1487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rentrer mon pseudo avant de jouer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Afin que mon highscore s’affiche dans le menu HIGHSCORES</w:t>
      </w:r>
    </w:p>
    <w:p w14:paraId="6391FCC8" w14:textId="77777777" w:rsidR="008B5CDD" w:rsidRPr="00CA6856" w:rsidRDefault="008B5CDD" w:rsidP="008B5CDD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29B6131" w14:textId="77777777" w:rsidR="008B5CDD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</w:t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 xml:space="preserve"> l’entrée PLAY sur le menu principale est choisie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</w:p>
    <w:p w14:paraId="4DEC7B27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page d’entrée de pseudo s’affiche</w:t>
      </w:r>
    </w:p>
    <w:p w14:paraId="043D65CE" w14:textId="77777777" w:rsidR="008B5CDD" w:rsidRPr="003726C6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277531F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Sur la page d’entré de pseudo </w:t>
      </w:r>
    </w:p>
    <w:p w14:paraId="76BCAA72" w14:textId="77777777" w:rsidR="008B5CDD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  <w:r w:rsidR="008B5CDD"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jeu se lance</w:t>
      </w:r>
    </w:p>
    <w:p w14:paraId="3EE3BD9E" w14:textId="77777777" w:rsidR="00E96F39" w:rsidRDefault="00E96F39" w:rsidP="00E96F39">
      <w:pPr>
        <w:pStyle w:val="Titre2"/>
      </w:pPr>
      <w:bookmarkStart w:id="13" w:name="_Lancement_de_la"/>
      <w:bookmarkStart w:id="14" w:name="_Toc124515180"/>
      <w:bookmarkEnd w:id="13"/>
      <w:r>
        <w:t>Lancement de la partie</w:t>
      </w:r>
      <w:bookmarkEnd w:id="14"/>
    </w:p>
    <w:p w14:paraId="41EE26F2" w14:textId="77777777" w:rsidR="00E96F39" w:rsidRDefault="00E96F39" w:rsidP="00E96F39"/>
    <w:p w14:paraId="6858F5DE" w14:textId="77777777" w:rsidR="00E96F39" w:rsidRDefault="00E96F39" w:rsidP="00E96F39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7DD2B54" w14:textId="77777777" w:rsidR="00E96F39" w:rsidRPr="004F1487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que tous les éléments du jeu </w:t>
      </w:r>
      <w:r w:rsidR="001812A0">
        <w:rPr>
          <w:rFonts w:ascii="Calibri" w:hAnsi="Calibri" w:cs="Calibri"/>
          <w:color w:val="000000"/>
          <w:szCs w:val="24"/>
          <w:lang w:val="fr-CH" w:eastAsia="fr-CH"/>
        </w:rPr>
        <w:t>s’affichent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correctement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jouer dans de bonnes conditions</w:t>
      </w:r>
    </w:p>
    <w:p w14:paraId="3AD3FBA6" w14:textId="77777777" w:rsidR="00E96F39" w:rsidRPr="00CA6856" w:rsidRDefault="00E96F39" w:rsidP="00E96F39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169E9BE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07390115" w14:textId="77777777" w:rsidR="00E96F39" w:rsidRDefault="001812A0" w:rsidP="001812A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s’affiche en haut a gauche de l’écran (3)</w:t>
      </w:r>
    </w:p>
    <w:p w14:paraId="30EB3B33" w14:textId="77777777" w:rsidR="00E96F39" w:rsidRPr="003726C6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B4AF2B0" w14:textId="77777777" w:rsidR="00E96F39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154D17A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murs s’affichent entièrement (5)</w:t>
      </w:r>
    </w:p>
    <w:p w14:paraId="4990AFEA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EB98CD5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F5CA5A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score s’affiche en haut à droite</w:t>
      </w:r>
    </w:p>
    <w:p w14:paraId="604B4B62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397E16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4AE9DA8" w14:textId="0DBBA6CF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s’affichent (3 ligne et 7 par lignes)</w:t>
      </w:r>
    </w:p>
    <w:p w14:paraId="1A4407E3" w14:textId="0274105B" w:rsidR="00251F15" w:rsidRDefault="00251F15" w:rsidP="002911F5">
      <w:pPr>
        <w:pStyle w:val="Titre2"/>
      </w:pPr>
      <w:bookmarkStart w:id="15" w:name="_Compteur_de_vie"/>
      <w:bookmarkStart w:id="16" w:name="_Toc124515181"/>
      <w:bookmarkEnd w:id="15"/>
      <w:r>
        <w:t>Compteur de vie</w:t>
      </w:r>
      <w:bookmarkEnd w:id="16"/>
    </w:p>
    <w:p w14:paraId="3EEF5F6A" w14:textId="77777777" w:rsidR="00251F15" w:rsidRDefault="00251F15" w:rsidP="00251F15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0545EBE5" w14:textId="77777777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avoir un compteur de vie (3)</w:t>
      </w:r>
    </w:p>
    <w:p w14:paraId="002C3815" w14:textId="306D840D" w:rsidR="00251F15" w:rsidRPr="004F1487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Pour savoir combien de fois j’ai encore droit à l’erreur</w:t>
      </w:r>
    </w:p>
    <w:p w14:paraId="3B70378D" w14:textId="77777777" w:rsidR="00251F15" w:rsidRPr="00CA6856" w:rsidRDefault="00251F15" w:rsidP="00251F15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57109E30" w14:textId="77777777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tir alien touche le vaisseau du joueur</w:t>
      </w:r>
    </w:p>
    <w:p w14:paraId="0AF8AB0F" w14:textId="242D821A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fait disparaitre une vie</w:t>
      </w:r>
    </w:p>
    <w:p w14:paraId="4FA44B17" w14:textId="77777777" w:rsidR="002E49FE" w:rsidRPr="002E49FE" w:rsidRDefault="002E49FE" w:rsidP="002911F5">
      <w:pPr>
        <w:pStyle w:val="Titre2"/>
        <w:rPr>
          <w:bCs/>
        </w:rPr>
      </w:pPr>
      <w:bookmarkStart w:id="17" w:name="_Score_en_temps"/>
      <w:bookmarkStart w:id="18" w:name="_Toc124515182"/>
      <w:bookmarkEnd w:id="17"/>
      <w:r>
        <w:t>Score en temps réel</w:t>
      </w:r>
      <w:bookmarkEnd w:id="18"/>
      <w:r>
        <w:t xml:space="preserve"> </w:t>
      </w:r>
    </w:p>
    <w:p w14:paraId="241309EC" w14:textId="77777777" w:rsidR="002E49FE" w:rsidRDefault="002E49FE" w:rsidP="002E49FE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D7E2083" w14:textId="1A409C15" w:rsidR="002E49FE" w:rsidRDefault="002E49FE" w:rsidP="002E49FE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</w:t>
      </w:r>
      <w:r w:rsidR="00F44935">
        <w:rPr>
          <w:rFonts w:ascii="Calibri" w:hAnsi="Calibri" w:cs="Calibri"/>
          <w:color w:val="000000"/>
          <w:szCs w:val="24"/>
          <w:lang w:val="fr-CH" w:eastAsia="fr-CH"/>
        </w:rPr>
        <w:t xml:space="preserve"> que chaque alien détruit me rapporte des points</w:t>
      </w:r>
    </w:p>
    <w:p w14:paraId="4A391CDE" w14:textId="77777777" w:rsidR="00F44935" w:rsidRDefault="00F44935" w:rsidP="00F44935">
      <w:pPr>
        <w:ind w:left="708" w:firstLine="708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Afin de battre mon highscore</w:t>
      </w:r>
    </w:p>
    <w:p w14:paraId="1F8DC8B8" w14:textId="78615CFC" w:rsidR="002E49FE" w:rsidRPr="00CA6856" w:rsidRDefault="002E49FE" w:rsidP="00F44935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00E4F47E" w14:textId="1422499C" w:rsidR="002E49FE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du joueur est touché</w:t>
      </w:r>
    </w:p>
    <w:p w14:paraId="7A5B1ADB" w14:textId="128C4161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joueur perd des points (100)</w:t>
      </w:r>
    </w:p>
    <w:p w14:paraId="38A36EDE" w14:textId="70E10B6B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48000BC" w14:textId="0D0955D4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A est détruit</w:t>
      </w:r>
    </w:p>
    <w:p w14:paraId="3A2E6568" w14:textId="429B8F2D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10 points</w:t>
      </w:r>
    </w:p>
    <w:p w14:paraId="64D08B1C" w14:textId="2F75A23D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0412356" w14:textId="11158C9F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B est détruit</w:t>
      </w:r>
    </w:p>
    <w:p w14:paraId="4EDDDBAC" w14:textId="18A84E77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20 points</w:t>
      </w:r>
    </w:p>
    <w:p w14:paraId="0A22DFC8" w14:textId="76EFBB6B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5CAFECA" w14:textId="2AC2C04A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C est détruit</w:t>
      </w:r>
    </w:p>
    <w:p w14:paraId="65F5E7D0" w14:textId="66999BD6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30 points</w:t>
      </w:r>
    </w:p>
    <w:p w14:paraId="4B438A69" w14:textId="2A6E51F1" w:rsidR="00F72E44" w:rsidRDefault="00F5272D" w:rsidP="002911F5">
      <w:pPr>
        <w:pStyle w:val="Titre2"/>
      </w:pPr>
      <w:bookmarkStart w:id="19" w:name="_Déplacement_du_vaisseau"/>
      <w:bookmarkStart w:id="20" w:name="_Toc124515183"/>
      <w:bookmarkEnd w:id="19"/>
      <w:r>
        <w:t>Déplacement du vaisseau du joueur</w:t>
      </w:r>
      <w:bookmarkEnd w:id="20"/>
    </w:p>
    <w:p w14:paraId="7921CD7C" w14:textId="77777777" w:rsidR="00F72E44" w:rsidRDefault="00F72E44" w:rsidP="00F72E44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0D50B1B" w14:textId="47B40345" w:rsidR="00F72E44" w:rsidRPr="004F1487" w:rsidRDefault="00F72E44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 w:rsidR="00F5272D">
        <w:rPr>
          <w:rFonts w:ascii="Calibri" w:hAnsi="Calibri" w:cs="Calibri"/>
          <w:color w:val="000000"/>
          <w:szCs w:val="24"/>
          <w:lang w:val="fr-CH" w:eastAsia="fr-CH"/>
        </w:rPr>
        <w:t>pouvoir déplacer mon vaisseau de manière horizontal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</w:t>
      </w:r>
      <w:r w:rsidR="00F5272D">
        <w:rPr>
          <w:rFonts w:ascii="Calibri" w:hAnsi="Calibri" w:cs="Calibri"/>
          <w:color w:val="000000"/>
          <w:szCs w:val="24"/>
          <w:lang w:val="fr-CH" w:eastAsia="fr-CH"/>
        </w:rPr>
        <w:t>pouvoir esquiver les tirs ennemis et me positionné pour tirer sur les ennemis</w:t>
      </w:r>
    </w:p>
    <w:p w14:paraId="2817C46E" w14:textId="77777777" w:rsidR="00F72E44" w:rsidRPr="00CA6856" w:rsidRDefault="00F72E44" w:rsidP="00F72E44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2D77D96" w14:textId="49E27200" w:rsidR="00F72E44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0F3C566D" w14:textId="2D209EC9" w:rsidR="00F5272D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de droite est pressée </w:t>
      </w:r>
    </w:p>
    <w:p w14:paraId="7BE9ABA6" w14:textId="2909BB29" w:rsidR="00F72E44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sur la droite</w:t>
      </w:r>
    </w:p>
    <w:p w14:paraId="755DE5DD" w14:textId="2E48448D" w:rsidR="00F5272D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A67BADA" w14:textId="77777777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28781D54" w14:textId="73BF0EA0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de gauche est pressée </w:t>
      </w:r>
    </w:p>
    <w:p w14:paraId="257A930A" w14:textId="4E51DB60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sur la gauche</w:t>
      </w:r>
    </w:p>
    <w:p w14:paraId="37A77C63" w14:textId="77777777" w:rsidR="00F5272D" w:rsidRPr="003726C6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DFC5FE6" w14:textId="0FC26560" w:rsidR="00F72E44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lastRenderedPageBreak/>
        <w:t xml:space="preserve">En jeu </w:t>
      </w:r>
    </w:p>
    <w:p w14:paraId="2FB7D7D6" w14:textId="322FC6CA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flèche directionnel est appuyée longuement</w:t>
      </w:r>
    </w:p>
    <w:p w14:paraId="5418AD29" w14:textId="6DEA0401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de manière continue dans la direction sélectionnée</w:t>
      </w:r>
    </w:p>
    <w:p w14:paraId="45A88549" w14:textId="6D0E2326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2675CA5" w14:textId="6DE2749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239EBBE3" w14:textId="231A94E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arrive au bord de l’écran</w:t>
      </w:r>
    </w:p>
    <w:p w14:paraId="4DCE1CB5" w14:textId="5708DFE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ne peut plus se déplacer vers le côté ou il est déjà collé au bord</w:t>
      </w:r>
    </w:p>
    <w:p w14:paraId="1D64C5B2" w14:textId="39D0107D" w:rsidR="004A2162" w:rsidRPr="004A2162" w:rsidRDefault="004A2162" w:rsidP="002911F5">
      <w:pPr>
        <w:pStyle w:val="Titre2"/>
        <w:rPr>
          <w:bCs/>
        </w:rPr>
      </w:pPr>
      <w:bookmarkStart w:id="21" w:name="_Tir_du_vaisseau"/>
      <w:bookmarkStart w:id="22" w:name="_Toc124515184"/>
      <w:bookmarkEnd w:id="21"/>
      <w:r>
        <w:t>Tir du vaisseau du joueur</w:t>
      </w:r>
      <w:bookmarkEnd w:id="22"/>
    </w:p>
    <w:p w14:paraId="2C3EB344" w14:textId="77777777" w:rsidR="0047676B" w:rsidRDefault="0047676B" w:rsidP="0047676B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3DF0CE3" w14:textId="5BF4A690" w:rsidR="004A2162" w:rsidRPr="004F1487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pouvoir tirer vers le haut avec mon vaisseau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détruire les aliens</w:t>
      </w:r>
    </w:p>
    <w:p w14:paraId="0EFE3583" w14:textId="77777777" w:rsidR="004A2162" w:rsidRPr="00CA6856" w:rsidRDefault="004A2162" w:rsidP="004A216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9579C49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4113711D" w14:textId="4C6C6FE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haut est pressée </w:t>
      </w:r>
    </w:p>
    <w:p w14:paraId="21E74226" w14:textId="4C45721B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tir un laser vers le haut</w:t>
      </w:r>
    </w:p>
    <w:p w14:paraId="3FE172C3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6FC7D34" w14:textId="028D6C7A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laser a été tiré il y a moins d’une seconde</w:t>
      </w:r>
    </w:p>
    <w:p w14:paraId="5F5C0FFA" w14:textId="492A1EF5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haut est pressée </w:t>
      </w:r>
    </w:p>
    <w:p w14:paraId="69DDCCB9" w14:textId="11D0C679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Il ne se passe rien</w:t>
      </w:r>
    </w:p>
    <w:p w14:paraId="7D03CC6A" w14:textId="77777777" w:rsidR="004A2162" w:rsidRPr="003726C6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5C5FE57" w14:textId="0F83D621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missile est tiré</w:t>
      </w:r>
    </w:p>
    <w:p w14:paraId="0BC59610" w14:textId="18F39878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Il avance d’une case vers le haut </w:t>
      </w:r>
      <w:r w:rsidR="00151D67">
        <w:rPr>
          <w:rFonts w:ascii="Calibri" w:hAnsi="Calibri" w:cs="Calibri"/>
          <w:color w:val="000000"/>
          <w:szCs w:val="24"/>
          <w:lang w:val="fr-CH" w:eastAsia="fr-CH"/>
        </w:rPr>
        <w:t>tous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les quart</w:t>
      </w:r>
      <w:r w:rsidR="0088704B">
        <w:rPr>
          <w:rFonts w:ascii="Calibri" w:hAnsi="Calibri" w:cs="Calibri"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de seconde</w:t>
      </w:r>
    </w:p>
    <w:p w14:paraId="361AA7EC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10F8D10" w14:textId="5A14F691" w:rsidR="004A2162" w:rsidRDefault="00527C53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missile atteint le haut de l’écran</w:t>
      </w:r>
    </w:p>
    <w:p w14:paraId="71441102" w14:textId="43E7D4D4" w:rsidR="00527C53" w:rsidRDefault="00D75CE3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</w:t>
      </w:r>
      <w:r w:rsidR="00527C53">
        <w:rPr>
          <w:rFonts w:ascii="Calibri" w:hAnsi="Calibri" w:cs="Calibri"/>
          <w:color w:val="000000"/>
          <w:szCs w:val="24"/>
          <w:lang w:val="fr-CH" w:eastAsia="fr-CH"/>
        </w:rPr>
        <w:t>l disparait</w:t>
      </w:r>
    </w:p>
    <w:p w14:paraId="3BB45C03" w14:textId="5C399A01" w:rsidR="006C5511" w:rsidRPr="004A2162" w:rsidRDefault="001F4072" w:rsidP="006C5511">
      <w:pPr>
        <w:pStyle w:val="Titre2"/>
        <w:rPr>
          <w:bCs/>
        </w:rPr>
      </w:pPr>
      <w:bookmarkStart w:id="23" w:name="_Déplacement_des_aliens"/>
      <w:bookmarkStart w:id="24" w:name="_Toc124515185"/>
      <w:bookmarkEnd w:id="23"/>
      <w:r>
        <w:t>Déplacement des aliens</w:t>
      </w:r>
      <w:bookmarkEnd w:id="24"/>
    </w:p>
    <w:p w14:paraId="113AA7D9" w14:textId="77777777" w:rsidR="006C5511" w:rsidRDefault="006C5511" w:rsidP="006C5511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245F19F" w14:textId="1C3CD913" w:rsidR="006C5511" w:rsidRPr="004F1487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 w:rsidR="001A72AB">
        <w:rPr>
          <w:rFonts w:ascii="Calibri" w:hAnsi="Calibri" w:cs="Calibri"/>
          <w:color w:val="000000"/>
          <w:szCs w:val="24"/>
          <w:lang w:val="fr-CH" w:eastAsia="fr-CH"/>
        </w:rPr>
        <w:t>que les aliens se déplacent latéralement et verticalement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</w:t>
      </w:r>
      <w:r w:rsidR="001A72AB">
        <w:rPr>
          <w:rFonts w:ascii="Calibri" w:hAnsi="Calibri" w:cs="Calibri"/>
          <w:color w:val="000000"/>
          <w:szCs w:val="24"/>
          <w:lang w:val="fr-CH" w:eastAsia="fr-CH"/>
        </w:rPr>
        <w:t xml:space="preserve">ajouter un atout à mon adversaire </w:t>
      </w:r>
    </w:p>
    <w:p w14:paraId="205326AC" w14:textId="77777777" w:rsidR="006C5511" w:rsidRPr="00CA6856" w:rsidRDefault="006C5511" w:rsidP="006C5511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0FF5A05" w14:textId="283CA9B0" w:rsidR="006C5511" w:rsidRDefault="001A72AB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en cour</w:t>
      </w:r>
    </w:p>
    <w:p w14:paraId="15385AAD" w14:textId="0D168B5C" w:rsidR="006C5511" w:rsidRDefault="001A72AB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se déplacent vers la droit à un rythme régulier</w:t>
      </w:r>
    </w:p>
    <w:p w14:paraId="2DFB5446" w14:textId="77777777" w:rsidR="006C5511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8C4E36" w14:textId="77777777" w:rsidR="001A72AB" w:rsidRDefault="001A72AB" w:rsidP="001A72A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en cour</w:t>
      </w:r>
    </w:p>
    <w:p w14:paraId="57A12C55" w14:textId="09AB096A" w:rsidR="001A72AB" w:rsidRDefault="001A72AB" w:rsidP="001A72A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se déplacent vers la gauche à un rythme régulier</w:t>
      </w:r>
    </w:p>
    <w:p w14:paraId="30D7C90E" w14:textId="77777777" w:rsidR="006C5511" w:rsidRPr="003726C6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9E31830" w14:textId="0FD562B0" w:rsidR="008B5CDD" w:rsidRDefault="00C33A34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alien touche le bord de l’écran</w:t>
      </w:r>
    </w:p>
    <w:p w14:paraId="0837C0C0" w14:textId="400144DA" w:rsidR="00C33A34" w:rsidRDefault="00C33A34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descendent d’une ligne et repartent dans l’autre sens </w:t>
      </w:r>
    </w:p>
    <w:p w14:paraId="7E826117" w14:textId="181882A4" w:rsidR="00F47FEF" w:rsidRPr="00F47FEF" w:rsidRDefault="00F47FEF" w:rsidP="002911F5">
      <w:pPr>
        <w:pStyle w:val="Titre2"/>
        <w:rPr>
          <w:bCs/>
        </w:rPr>
      </w:pPr>
      <w:bookmarkStart w:id="25" w:name="_Tir_sur_les"/>
      <w:bookmarkStart w:id="26" w:name="_Toc124515186"/>
      <w:bookmarkEnd w:id="25"/>
      <w:r>
        <w:t>Tir sur les murs</w:t>
      </w:r>
      <w:bookmarkEnd w:id="26"/>
    </w:p>
    <w:p w14:paraId="558A1820" w14:textId="77777777" w:rsidR="00F47FEF" w:rsidRDefault="00F47FEF" w:rsidP="00F47FEF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0282675" w14:textId="71754949" w:rsidR="00F47FEF" w:rsidRPr="004F1487" w:rsidRDefault="00F47FEF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>Je veux que les murs soit destructible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offrir plus de possibilité de gameplay  </w:t>
      </w:r>
    </w:p>
    <w:p w14:paraId="3F580C61" w14:textId="77777777" w:rsidR="00F47FEF" w:rsidRPr="00CA6856" w:rsidRDefault="00F47FEF" w:rsidP="00F47FEF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FDFAFB8" w14:textId="4470FF5C" w:rsidR="00F47FEF" w:rsidRDefault="00F47FEF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Quand </w:t>
      </w:r>
      <w:r w:rsidR="00B20CE3">
        <w:rPr>
          <w:rFonts w:ascii="Calibri" w:hAnsi="Calibri" w:cs="Calibri"/>
          <w:color w:val="000000"/>
          <w:szCs w:val="24"/>
          <w:lang w:val="fr-CH" w:eastAsia="fr-CH"/>
        </w:rPr>
        <w:t>un tir touche un mur</w:t>
      </w:r>
    </w:p>
    <w:p w14:paraId="421C8BFE" w14:textId="40FA2819" w:rsidR="00F47FEF" w:rsidRDefault="00B20CE3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B20CE3">
        <w:rPr>
          <w:rFonts w:ascii="Calibri" w:hAnsi="Calibri" w:cs="Calibri"/>
          <w:color w:val="000000"/>
          <w:szCs w:val="24"/>
          <w:lang w:val="fr-CH" w:eastAsia="fr-CH"/>
        </w:rPr>
        <w:t>Le mur change de couleur (blanc -&gt;jaune -&gt; orange -&gt;rouge)</w:t>
      </w:r>
    </w:p>
    <w:p w14:paraId="310CC986" w14:textId="77777777" w:rsidR="00B20CE3" w:rsidRDefault="00B20CE3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AE942D1" w14:textId="05C6ACBA" w:rsidR="00B20CE3" w:rsidRDefault="00B20CE3" w:rsidP="00B20CE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tir touche un mur rouge</w:t>
      </w:r>
    </w:p>
    <w:p w14:paraId="0823C155" w14:textId="495309C3" w:rsidR="003853C3" w:rsidRDefault="005B5D00" w:rsidP="00B359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</w:t>
      </w:r>
      <w:r w:rsidR="00B20CE3" w:rsidRPr="00B20CE3">
        <w:rPr>
          <w:rFonts w:ascii="Calibri" w:hAnsi="Calibri" w:cs="Calibri"/>
          <w:color w:val="000000"/>
          <w:szCs w:val="24"/>
          <w:lang w:val="fr-CH" w:eastAsia="fr-CH"/>
        </w:rPr>
        <w:t xml:space="preserve"> mur disparait</w:t>
      </w:r>
    </w:p>
    <w:p w14:paraId="4E62C659" w14:textId="1D6D7612" w:rsidR="005B3A46" w:rsidRPr="00F47FEF" w:rsidRDefault="005B3A46" w:rsidP="005B3A46">
      <w:pPr>
        <w:pStyle w:val="Titre2"/>
        <w:rPr>
          <w:bCs/>
        </w:rPr>
      </w:pPr>
      <w:bookmarkStart w:id="27" w:name="_Tir_des_aliens"/>
      <w:bookmarkStart w:id="28" w:name="_Toc124515187"/>
      <w:bookmarkEnd w:id="27"/>
      <w:r>
        <w:t>Tir des aliens</w:t>
      </w:r>
      <w:bookmarkEnd w:id="28"/>
    </w:p>
    <w:p w14:paraId="3E602BF5" w14:textId="77777777" w:rsidR="005B3A46" w:rsidRDefault="005B3A46" w:rsidP="005B3A46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C486D4A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que les </w:t>
      </w:r>
      <w:r>
        <w:rPr>
          <w:rFonts w:ascii="Calibri" w:hAnsi="Calibri" w:cs="Calibri"/>
          <w:color w:val="000000"/>
          <w:szCs w:val="24"/>
          <w:lang w:val="fr-CH" w:eastAsia="fr-CH"/>
        </w:rPr>
        <w:t>aliens me tirent dessus</w:t>
      </w:r>
    </w:p>
    <w:p w14:paraId="0A8337DD" w14:textId="5ADE946B" w:rsidR="005B3A46" w:rsidRPr="004F1487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Afin d’avoir un adversaire digne de ce nom  </w:t>
      </w:r>
    </w:p>
    <w:p w14:paraId="6702D54D" w14:textId="77777777" w:rsidR="005B3A46" w:rsidRPr="00CA6856" w:rsidRDefault="005B3A46" w:rsidP="005B3A4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80B7083" w14:textId="0EA225CC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lancée</w:t>
      </w:r>
    </w:p>
    <w:p w14:paraId="7D90ACEA" w14:textId="2EE82C21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tirent vers le bas à intervalles irrégulier </w:t>
      </w:r>
    </w:p>
    <w:p w14:paraId="69E84A99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04502A2" w14:textId="0A5D368D" w:rsidR="005B3A46" w:rsidRDefault="004E68B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cours de jeu,</w:t>
      </w:r>
    </w:p>
    <w:p w14:paraId="3502759F" w14:textId="541106F9" w:rsidR="004E68BB" w:rsidRDefault="004E68B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alien tire, c’est qu’il n’y a pas un autre alien en dessous de lui</w:t>
      </w:r>
    </w:p>
    <w:p w14:paraId="6063C717" w14:textId="6ED9A6C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BAF41C1" w14:textId="269B6C76" w:rsidR="005B3A46" w:rsidRPr="00F47FEF" w:rsidRDefault="005B3A46" w:rsidP="005B3A46">
      <w:pPr>
        <w:pStyle w:val="Titre2"/>
        <w:rPr>
          <w:bCs/>
        </w:rPr>
      </w:pPr>
      <w:bookmarkStart w:id="29" w:name="_Game_Over"/>
      <w:bookmarkStart w:id="30" w:name="_Toc124515188"/>
      <w:bookmarkEnd w:id="29"/>
      <w:r>
        <w:t>Game Over</w:t>
      </w:r>
      <w:bookmarkEnd w:id="30"/>
    </w:p>
    <w:p w14:paraId="4D7A4FFF" w14:textId="77777777" w:rsidR="005B3A46" w:rsidRDefault="005B3A46" w:rsidP="005B3A46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26FBC1E" w14:textId="2D595DE8" w:rsidR="005B3A46" w:rsidRPr="004F1487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savoir quand j’ai perdu la partie</w:t>
      </w:r>
    </w:p>
    <w:p w14:paraId="33908711" w14:textId="77777777" w:rsidR="005B3A46" w:rsidRPr="00CA6856" w:rsidRDefault="005B3A46" w:rsidP="005B3A4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1CA191" w14:textId="5AD8453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atteint zéro</w:t>
      </w:r>
    </w:p>
    <w:p w14:paraId="2E4E8CB3" w14:textId="5BEA7489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jeu se stoppe et un écran de Game Over s’affiche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 xml:space="preserve"> (voir maquette)</w:t>
      </w:r>
    </w:p>
    <w:p w14:paraId="626F0AFF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A85C507" w14:textId="511CF88E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atteignent la ligne ou commencent les murs de protections </w:t>
      </w:r>
    </w:p>
    <w:p w14:paraId="5F784E67" w14:textId="3EAFC94D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jeu se stoppe et un écran de Game Over s’affiche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 xml:space="preserve"> (voir maquette)</w:t>
      </w:r>
    </w:p>
    <w:p w14:paraId="6EC458B7" w14:textId="7D8C5F22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D2AA8E5" w14:textId="3EA4AC2A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A la pression de la touche y </w:t>
      </w:r>
    </w:p>
    <w:p w14:paraId="4E6D8E37" w14:textId="4785134B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nouvelle partie se lance</w:t>
      </w:r>
    </w:p>
    <w:p w14:paraId="5741ECDA" w14:textId="17284169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71BBC2B" w14:textId="7076EB80" w:rsidR="00AC7BDB" w:rsidRDefault="00AC7BDB" w:rsidP="00AC7BD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la touche n</w:t>
      </w:r>
    </w:p>
    <w:p w14:paraId="596DC31C" w14:textId="1D357521" w:rsidR="005B3A46" w:rsidRDefault="000837B8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="005B3A46">
        <w:rPr>
          <w:rFonts w:ascii="Calibri" w:hAnsi="Calibri" w:cs="Calibri"/>
          <w:color w:val="000000"/>
          <w:szCs w:val="24"/>
          <w:lang w:val="fr-CH" w:eastAsia="fr-CH"/>
        </w:rPr>
        <w:t xml:space="preserve"> s’affiche</w:t>
      </w:r>
    </w:p>
    <w:p w14:paraId="26DB2E8F" w14:textId="4195E6EF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C94780" w14:textId="5586A7D6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n’importe quel autre touche</w:t>
      </w:r>
    </w:p>
    <w:p w14:paraId="29E19143" w14:textId="7972DD92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Il ne se passe rien</w:t>
      </w:r>
    </w:p>
    <w:p w14:paraId="4AE2A029" w14:textId="73273296" w:rsidR="000837B8" w:rsidRDefault="000837B8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2641795" w14:textId="7B6214D9" w:rsidR="000837B8" w:rsidRPr="00F47FEF" w:rsidRDefault="000837B8" w:rsidP="000837B8">
      <w:pPr>
        <w:pStyle w:val="Titre2"/>
        <w:rPr>
          <w:bCs/>
        </w:rPr>
      </w:pPr>
      <w:bookmarkStart w:id="31" w:name="_Toc124515189"/>
      <w:r>
        <w:t>Vaisseau du joueur touché</w:t>
      </w:r>
      <w:bookmarkEnd w:id="31"/>
    </w:p>
    <w:p w14:paraId="34E99AE0" w14:textId="77777777" w:rsidR="000837B8" w:rsidRDefault="000837B8" w:rsidP="000837B8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00E764DC" w14:textId="56686E39" w:rsidR="000837B8" w:rsidRPr="004F1487" w:rsidRDefault="000837B8" w:rsidP="000837B8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savoir quand un tir ennemi me touche</w:t>
      </w:r>
    </w:p>
    <w:p w14:paraId="48150B76" w14:textId="77777777" w:rsidR="000837B8" w:rsidRPr="00CA6856" w:rsidRDefault="000837B8" w:rsidP="000837B8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84A988E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En cours de jeu,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0CB3457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le vaisseau du joueur est touché par un laser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EA39C4A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vaisseau clignote et ne peut plus ni tirer ni être déplacé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35AF7C94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Les aliens et les missiles tirés restent en mouvement.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284B19DD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nombre vies est décrémenté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42BF838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5DE5A62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Pendant que le vaisseau clignote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3E3E1381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un missile touche le vaisseau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E7F14A7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missile disparaît, le nombre de vies n’est pas modifié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1C482DE0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1814B0BC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le vaisseau a clignoté pendant 2s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CCCE546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Il redevient normal et peut à nouveau tirer et être déplacé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2EE00FF0" w14:textId="77777777" w:rsidR="005B3A46" w:rsidRPr="003853C3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9FA0685" w14:textId="01F59AA7" w:rsidR="00BC3110" w:rsidRPr="00F47FEF" w:rsidRDefault="00BC3110" w:rsidP="00BC3110">
      <w:pPr>
        <w:pStyle w:val="Titre2"/>
        <w:rPr>
          <w:bCs/>
        </w:rPr>
      </w:pPr>
      <w:bookmarkStart w:id="32" w:name="_Alien_détruit"/>
      <w:bookmarkStart w:id="33" w:name="_Toc124515190"/>
      <w:bookmarkEnd w:id="32"/>
      <w:r>
        <w:t>Alien détruit</w:t>
      </w:r>
      <w:bookmarkEnd w:id="33"/>
    </w:p>
    <w:p w14:paraId="17D8EE71" w14:textId="77777777" w:rsidR="00BC3110" w:rsidRDefault="00BC3110" w:rsidP="00BC311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8401B85" w14:textId="6A3575D5" w:rsidR="00BC3110" w:rsidRPr="004F1487" w:rsidRDefault="00BC3110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pouvoir détruire les aliens</w:t>
      </w:r>
    </w:p>
    <w:p w14:paraId="4E6CBF8B" w14:textId="7C2EBBE4" w:rsidR="00BC3110" w:rsidRPr="00CA6856" w:rsidRDefault="00BC3110" w:rsidP="00BC3110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</w:t>
      </w:r>
      <w:r w:rsidR="00A64ED7">
        <w:rPr>
          <w:rFonts w:cs="Arial"/>
          <w:b/>
          <w:bCs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8A5D259" w14:textId="428F2305" w:rsidR="00BC3110" w:rsidRDefault="007021FD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est touché par un laser tiré par le vaisseau</w:t>
      </w:r>
    </w:p>
    <w:p w14:paraId="083F5DB2" w14:textId="70192DE4" w:rsidR="007021FD" w:rsidRDefault="007021FD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L’alien disparait</w:t>
      </w:r>
    </w:p>
    <w:p w14:paraId="11026DEE" w14:textId="253FFEBB" w:rsidR="00370183" w:rsidRDefault="00370183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807A3F2" w14:textId="4ED548FC" w:rsidR="00370183" w:rsidRPr="00F47FEF" w:rsidRDefault="00370183" w:rsidP="00370183">
      <w:pPr>
        <w:pStyle w:val="Titre2"/>
        <w:rPr>
          <w:bCs/>
        </w:rPr>
      </w:pPr>
      <w:bookmarkStart w:id="34" w:name="_Tous_les_alien"/>
      <w:bookmarkStart w:id="35" w:name="_Toc124515191"/>
      <w:bookmarkEnd w:id="34"/>
      <w:r>
        <w:t>Tous les alien détruit</w:t>
      </w:r>
      <w:bookmarkEnd w:id="35"/>
    </w:p>
    <w:p w14:paraId="28292361" w14:textId="77777777" w:rsidR="00370183" w:rsidRDefault="00370183" w:rsidP="00370183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D3EF703" w14:textId="023029BC" w:rsidR="00370183" w:rsidRPr="004F1487" w:rsidRDefault="00370183" w:rsidP="0037018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qu’il se passe quelque chose </w:t>
      </w:r>
      <w:r w:rsidR="00055137">
        <w:rPr>
          <w:rFonts w:ascii="Calibri" w:hAnsi="Calibri" w:cs="Calibri"/>
          <w:color w:val="000000"/>
          <w:szCs w:val="24"/>
          <w:lang w:val="fr-CH" w:eastAsia="fr-CH"/>
        </w:rPr>
        <w:t>à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la mort d’une vague entière d’ennemis </w:t>
      </w:r>
    </w:p>
    <w:p w14:paraId="0396FF77" w14:textId="77777777" w:rsidR="00370183" w:rsidRPr="00CA6856" w:rsidRDefault="00370183" w:rsidP="00370183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</w:t>
      </w:r>
      <w:r>
        <w:rPr>
          <w:rFonts w:cs="Arial"/>
          <w:b/>
          <w:bCs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AF483C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Tous les aliens sont détruits </w:t>
      </w:r>
      <w:r>
        <w:rPr>
          <w:rStyle w:val="eop"/>
          <w:rFonts w:ascii="Calibri" w:hAnsi="Calibri" w:cs="Calibri"/>
          <w:color w:val="000000"/>
        </w:rPr>
        <w:t> </w:t>
      </w:r>
    </w:p>
    <w:p w14:paraId="5C72F6F1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Le joueur reçois une vie supplémentaire dans la limite maximal (3)</w:t>
      </w:r>
      <w:r>
        <w:rPr>
          <w:rStyle w:val="eop"/>
          <w:rFonts w:ascii="Calibri" w:hAnsi="Calibri" w:cs="Calibri"/>
          <w:color w:val="000000"/>
        </w:rPr>
        <w:t> </w:t>
      </w:r>
    </w:p>
    <w:p w14:paraId="417870E4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48F9F8A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Tous les aliens sont détruits </w:t>
      </w:r>
      <w:r>
        <w:rPr>
          <w:rStyle w:val="eop"/>
          <w:rFonts w:ascii="Calibri" w:hAnsi="Calibri" w:cs="Calibri"/>
          <w:color w:val="000000"/>
        </w:rPr>
        <w:t> </w:t>
      </w:r>
    </w:p>
    <w:p w14:paraId="54E83A43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Le message (next wave in) apparait</w:t>
      </w:r>
      <w:r>
        <w:rPr>
          <w:rStyle w:val="eop"/>
          <w:rFonts w:ascii="Calibri" w:hAnsi="Calibri" w:cs="Calibri"/>
          <w:color w:val="000000"/>
        </w:rPr>
        <w:t> </w:t>
      </w:r>
    </w:p>
    <w:p w14:paraId="6C1000F7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3D0201C3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Le message (next wave in) </w:t>
      </w:r>
      <w:r w:rsidRPr="0074208C">
        <w:rPr>
          <w:rStyle w:val="normaltextrun"/>
          <w:rFonts w:ascii="Calibri" w:hAnsi="Calibri" w:cs="Calibri"/>
          <w:color w:val="000000" w:themeColor="text1"/>
        </w:rPr>
        <w:t>est affiché</w:t>
      </w: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10A5D66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Un décompte (3-2-1) s’affiche toutes les secondes</w:t>
      </w:r>
      <w:r>
        <w:rPr>
          <w:rStyle w:val="eop"/>
          <w:rFonts w:ascii="Calibri" w:hAnsi="Calibri" w:cs="Calibri"/>
          <w:color w:val="000000"/>
        </w:rPr>
        <w:t> </w:t>
      </w:r>
    </w:p>
    <w:p w14:paraId="55ADD770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092EC52C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t>A la fin du décompte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624EE886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t>Le message (next wave in go !) apparait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083B37B9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62D55BEB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 xml:space="preserve">Le message (next wave in </w:t>
      </w:r>
      <w:proofErr w:type="gramStart"/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>go !</w:t>
      </w:r>
      <w:proofErr w:type="gramEnd"/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>) est affiché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2E342A8D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>Une seconde s’écoule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22513772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lastRenderedPageBreak/>
        <w:t>Le message disparaît, la nouvelle vague d’alien apparaît, on passe en mode jeu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5EBC8FD3" w14:textId="77777777" w:rsidR="00F53ED8" w:rsidRPr="003E60F7" w:rsidRDefault="00F53ED8" w:rsidP="003E60F7">
      <w:pPr>
        <w:pStyle w:val="Titre1"/>
      </w:pPr>
      <w:bookmarkStart w:id="36" w:name="_Toc124515192"/>
      <w:r w:rsidRPr="00791020">
        <w:t>Planification</w:t>
      </w:r>
      <w:r w:rsidR="003A15E6" w:rsidRPr="003E60F7">
        <w:t xml:space="preserve"> initiale</w:t>
      </w:r>
      <w:bookmarkEnd w:id="36"/>
    </w:p>
    <w:p w14:paraId="02E68977" w14:textId="00C9B6B3" w:rsidR="00F53ED8" w:rsidRDefault="00B8504D" w:rsidP="00F53ED8">
      <w:r>
        <w:t>Beta 1</w:t>
      </w:r>
      <w:r w:rsidR="009C1741">
        <w:t xml:space="preserve"> (</w:t>
      </w:r>
      <w:r w:rsidR="000149D1">
        <w:t>11</w:t>
      </w:r>
      <w:r w:rsidR="009C1741">
        <w:t>.11.2022)</w:t>
      </w:r>
      <w:r w:rsidR="00920D95">
        <w:t xml:space="preserve"> </w:t>
      </w:r>
      <w:r>
        <w:t>:</w:t>
      </w:r>
    </w:p>
    <w:p w14:paraId="61345EB7" w14:textId="58179138" w:rsidR="00B8504D" w:rsidRPr="00F62C9B" w:rsidRDefault="002911F5" w:rsidP="00B8504D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Lancement_du_jeu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Lancement du jeu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Menu_principale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Menu principale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Menu_option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Menu option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Pseudo_avant_de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Pseudo</w:t>
        </w:r>
        <w:r w:rsidR="00981E1F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 xml:space="preserve"> avant de jouer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Lancement_de_la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Lancement de la partie</w:t>
        </w:r>
      </w:hyperlink>
    </w:p>
    <w:p w14:paraId="31226D13" w14:textId="77777777" w:rsidR="00B8504D" w:rsidRPr="00B8504D" w:rsidRDefault="00B8504D" w:rsidP="00F53ED8">
      <w:pPr>
        <w:rPr>
          <w:lang w:val="fr-CH"/>
        </w:rPr>
      </w:pPr>
    </w:p>
    <w:p w14:paraId="10BF2D2D" w14:textId="62B2EAC7" w:rsidR="00B8504D" w:rsidRDefault="00B8504D" w:rsidP="00F53ED8">
      <w:r>
        <w:t>Beta2</w:t>
      </w:r>
      <w:r w:rsidR="009C1741">
        <w:t xml:space="preserve"> (</w:t>
      </w:r>
      <w:r w:rsidR="000149D1">
        <w:t>2</w:t>
      </w:r>
      <w:r w:rsidR="009C1741">
        <w:t>.1</w:t>
      </w:r>
      <w:r w:rsidR="000149D1">
        <w:t>2</w:t>
      </w:r>
      <w:r w:rsidR="009C1741">
        <w:t>.2022)</w:t>
      </w:r>
      <w:r w:rsidR="00920D95">
        <w:t xml:space="preserve"> </w:t>
      </w:r>
      <w:r>
        <w:t>:</w:t>
      </w:r>
    </w:p>
    <w:p w14:paraId="1134BE77" w14:textId="0388DA97" w:rsidR="00F62C9B" w:rsidRPr="00F62C9B" w:rsidRDefault="002911F5" w:rsidP="00F62C9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Tir_des_alien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des aliens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Déplacement_des_alien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Déplacement des aliens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Déplacement_du_vaisseau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Déplacement du vaisseau du joueur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ir_du_vaisseau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du vaisseau du joueur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ir_sur_le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sur les murs</w:t>
        </w:r>
      </w:hyperlink>
    </w:p>
    <w:p w14:paraId="2F7B87AA" w14:textId="51D2ADB6" w:rsidR="00B8504D" w:rsidRDefault="009C1741" w:rsidP="00F53ED8">
      <w:r>
        <w:t>Version 1.0 (5.1.202</w:t>
      </w:r>
      <w:r w:rsidR="00396F98">
        <w:t>3</w:t>
      </w:r>
      <w:r>
        <w:t>)</w:t>
      </w:r>
      <w:r w:rsidR="00920D95">
        <w:t xml:space="preserve"> </w:t>
      </w:r>
      <w:r w:rsidR="00B8504D">
        <w:t>:</w:t>
      </w:r>
    </w:p>
    <w:p w14:paraId="5A635843" w14:textId="10EDC644" w:rsidR="00E12330" w:rsidRPr="00800011" w:rsidRDefault="002911F5" w:rsidP="00800011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Compteur_de_vie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Compteur de vie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Game_Over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Game over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Score_en_temps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Scores en temps réel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Alien_détruit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Alien détruit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ous_les_alien" w:history="1">
        <w:r w:rsidR="0009697E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Tous</w:t>
        </w:r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 xml:space="preserve"> les aliens détruit</w:t>
        </w:r>
      </w:hyperlink>
      <w:r w:rsidR="005E6E1C">
        <w:rPr>
          <w:i/>
          <w:iCs/>
          <w:szCs w:val="14"/>
        </w:rPr>
        <w:br w:type="page"/>
      </w:r>
    </w:p>
    <w:p w14:paraId="303DFA14" w14:textId="77777777" w:rsidR="0011188A" w:rsidRDefault="0011188A" w:rsidP="003E60F7">
      <w:pPr>
        <w:pStyle w:val="Titre1"/>
      </w:pPr>
      <w:bookmarkStart w:id="37" w:name="_Analyse_Technique"/>
      <w:bookmarkStart w:id="38" w:name="_Toc124515193"/>
      <w:bookmarkEnd w:id="37"/>
      <w:r>
        <w:lastRenderedPageBreak/>
        <w:t>Analyse Technique</w:t>
      </w:r>
      <w:bookmarkEnd w:id="38"/>
    </w:p>
    <w:p w14:paraId="54AF8EC8" w14:textId="77777777" w:rsidR="0011188A" w:rsidRDefault="00905ECE" w:rsidP="0011188A">
      <w:r>
        <w:t>Diagramme de classes :</w:t>
      </w:r>
    </w:p>
    <w:p w14:paraId="6E056D5D" w14:textId="77777777" w:rsidR="00905ECE" w:rsidRDefault="00905ECE" w:rsidP="0011188A">
      <w:r>
        <w:rPr>
          <w:noProof/>
        </w:rPr>
        <w:drawing>
          <wp:inline distT="0" distB="0" distL="0" distR="0" wp14:anchorId="357767E4" wp14:editId="40D9578A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7967" w14:textId="77777777" w:rsidR="00905ECE" w:rsidRDefault="00905ECE">
      <w:r>
        <w:br w:type="page"/>
      </w:r>
    </w:p>
    <w:p w14:paraId="27DB3E8F" w14:textId="77777777" w:rsidR="00905ECE" w:rsidRDefault="00905ECE" w:rsidP="0011188A"/>
    <w:p w14:paraId="20FBBB22" w14:textId="77777777" w:rsidR="00905ECE" w:rsidRDefault="00905ECE" w:rsidP="0011188A">
      <w:r>
        <w:t>Diagrammes de séquences :</w:t>
      </w:r>
    </w:p>
    <w:p w14:paraId="7446D041" w14:textId="77777777" w:rsidR="00905ECE" w:rsidRDefault="00905ECE" w:rsidP="0011188A"/>
    <w:p w14:paraId="5BB043B3" w14:textId="77777777" w:rsidR="00905ECE" w:rsidRDefault="00905ECE" w:rsidP="0011188A">
      <w:r>
        <w:rPr>
          <w:noProof/>
        </w:rPr>
        <w:drawing>
          <wp:inline distT="0" distB="0" distL="0" distR="0" wp14:anchorId="6D002E6F" wp14:editId="3B024858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E0F" w14:textId="77777777" w:rsidR="00905ECE" w:rsidRDefault="00905ECE" w:rsidP="0011188A"/>
    <w:p w14:paraId="79821BBB" w14:textId="699910E8" w:rsidR="00363825" w:rsidRDefault="00905ECE" w:rsidP="0011188A">
      <w:r>
        <w:rPr>
          <w:noProof/>
        </w:rPr>
        <w:drawing>
          <wp:inline distT="0" distB="0" distL="0" distR="0" wp14:anchorId="619E20B9" wp14:editId="0A5A415C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EA4" w14:textId="77777777" w:rsidR="00363825" w:rsidRDefault="00363825">
      <w:r>
        <w:br w:type="page"/>
      </w:r>
    </w:p>
    <w:p w14:paraId="36A16B2B" w14:textId="77777777" w:rsidR="00905ECE" w:rsidRDefault="00905ECE" w:rsidP="0011188A"/>
    <w:p w14:paraId="492C0721" w14:textId="3E9FC357" w:rsidR="00BC714A" w:rsidRDefault="00BC714A" w:rsidP="00BC714A">
      <w:pPr>
        <w:pStyle w:val="Titre2"/>
      </w:pPr>
      <w:bookmarkStart w:id="39" w:name="_Toc124515194"/>
      <w:r>
        <w:t>Boucle de jeu :</w:t>
      </w:r>
      <w:bookmarkEnd w:id="39"/>
    </w:p>
    <w:p w14:paraId="1215BEB8" w14:textId="03F81116" w:rsidR="00363825" w:rsidRDefault="00363825" w:rsidP="00363825">
      <w:pPr>
        <w:ind w:left="432"/>
      </w:pPr>
    </w:p>
    <w:p w14:paraId="5EB41BAF" w14:textId="7ABA3548" w:rsidR="00363825" w:rsidRDefault="00363825" w:rsidP="00363825">
      <w:pPr>
        <w:ind w:left="432"/>
      </w:pPr>
      <w:r>
        <w:t>Début de la boucle de 60 frames</w:t>
      </w:r>
    </w:p>
    <w:p w14:paraId="549B0A4F" w14:textId="0B025B74" w:rsidR="00E87771" w:rsidRDefault="00E87771" w:rsidP="00363825">
      <w:pPr>
        <w:ind w:left="432"/>
      </w:pPr>
    </w:p>
    <w:p w14:paraId="747B21EB" w14:textId="64FB5912" w:rsidR="00E87771" w:rsidRDefault="00E87771" w:rsidP="00363825">
      <w:pPr>
        <w:ind w:left="432"/>
      </w:pPr>
      <w:r>
        <w:t xml:space="preserve">Mise en mémoire l’heure du début de </w:t>
      </w:r>
      <w:proofErr w:type="gramStart"/>
      <w:r>
        <w:t>la frame</w:t>
      </w:r>
      <w:proofErr w:type="gramEnd"/>
    </w:p>
    <w:p w14:paraId="1994EF64" w14:textId="01B09FBB" w:rsidR="00E87771" w:rsidRDefault="00E87771" w:rsidP="00363825">
      <w:pPr>
        <w:ind w:left="432"/>
      </w:pPr>
    </w:p>
    <w:p w14:paraId="6FEC7896" w14:textId="77777777" w:rsidR="00E87771" w:rsidRDefault="00E87771" w:rsidP="00363825">
      <w:pPr>
        <w:ind w:left="432"/>
      </w:pPr>
    </w:p>
    <w:p w14:paraId="59DD683B" w14:textId="77777777" w:rsidR="00363825" w:rsidRPr="00363825" w:rsidRDefault="00363825" w:rsidP="00363825">
      <w:pPr>
        <w:ind w:left="432"/>
      </w:pPr>
    </w:p>
    <w:p w14:paraId="0F6EBD50" w14:textId="77777777" w:rsidR="00AA0785" w:rsidRPr="00791020" w:rsidRDefault="003E60F7" w:rsidP="003E60F7">
      <w:pPr>
        <w:pStyle w:val="Titre1"/>
      </w:pPr>
      <w:bookmarkStart w:id="40" w:name="_Toc124515195"/>
      <w:r>
        <w:t>Environnement de travail</w:t>
      </w:r>
      <w:bookmarkEnd w:id="40"/>
    </w:p>
    <w:p w14:paraId="26615A9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F35B916" w14:textId="28D0D5BB" w:rsidR="00AA0785" w:rsidRDefault="009C3522" w:rsidP="00AA0785">
      <w:r>
        <w:t>Windows 10</w:t>
      </w:r>
    </w:p>
    <w:p w14:paraId="5DC972B2" w14:textId="38491AFE" w:rsidR="009C3522" w:rsidRDefault="009C3522" w:rsidP="00AA0785">
      <w:r>
        <w:t xml:space="preserve">Github </w:t>
      </w:r>
      <w:r w:rsidR="0074208C">
        <w:t>Desktop</w:t>
      </w:r>
      <w:r w:rsidR="00005016">
        <w:t xml:space="preserve"> version 3.1.2</w:t>
      </w:r>
    </w:p>
    <w:p w14:paraId="5F1B9EB1" w14:textId="1CF2F0D5" w:rsidR="009C3522" w:rsidRDefault="009C3522" w:rsidP="00005016">
      <w:pPr>
        <w:autoSpaceDE w:val="0"/>
        <w:autoSpaceDN w:val="0"/>
        <w:adjustRightInd w:val="0"/>
      </w:pPr>
      <w:r>
        <w:t xml:space="preserve">Visual studio </w:t>
      </w:r>
      <w:r w:rsidR="00005016">
        <w:t xml:space="preserve">Community </w:t>
      </w:r>
      <w:r>
        <w:t>2022</w:t>
      </w:r>
      <w:r w:rsidR="00005016">
        <w:t xml:space="preserve"> </w:t>
      </w:r>
      <w:proofErr w:type="gramStart"/>
      <w:r w:rsidR="00005016">
        <w:t>version</w:t>
      </w:r>
      <w:proofErr w:type="gramEnd"/>
      <w:r w:rsidR="00005016">
        <w:t xml:space="preserve"> 17.2.6 </w:t>
      </w:r>
    </w:p>
    <w:p w14:paraId="2F0DD932" w14:textId="0C19F02A" w:rsidR="003A1BE0" w:rsidRDefault="003A1BE0" w:rsidP="00005016">
      <w:pPr>
        <w:autoSpaceDE w:val="0"/>
        <w:autoSpaceDN w:val="0"/>
        <w:adjustRightInd w:val="0"/>
      </w:pPr>
      <w:hyperlink r:id="rId17" w:history="1">
        <w:r>
          <w:rPr>
            <w:rStyle w:val="Lienhypertexte"/>
          </w:rPr>
          <w:t>diagr</w:t>
        </w:r>
        <w:r>
          <w:rPr>
            <w:rStyle w:val="Lienhypertexte"/>
          </w:rPr>
          <w:t>a</w:t>
        </w:r>
        <w:r>
          <w:rPr>
            <w:rStyle w:val="Lienhypertexte"/>
          </w:rPr>
          <w:t>ms.net</w:t>
        </w:r>
      </w:hyperlink>
      <w:r w:rsidR="00425488">
        <w:t xml:space="preserve"> pour les diagrammes</w:t>
      </w:r>
    </w:p>
    <w:p w14:paraId="5C453F81" w14:textId="4D2C1C47" w:rsidR="00EA59AB" w:rsidRDefault="00EA59AB" w:rsidP="00AA0785">
      <w:r>
        <w:t>Ecran de taille minimale (1920 x 1080)</w:t>
      </w:r>
    </w:p>
    <w:p w14:paraId="694A6F99" w14:textId="4EB93F26" w:rsidR="00EA59AB" w:rsidRDefault="002911F5" w:rsidP="00AA0785">
      <w:hyperlink r:id="rId18" w:history="1">
        <w:r w:rsidR="004959B2">
          <w:rPr>
            <w:rStyle w:val="Lienhypertexte"/>
          </w:rPr>
          <w:t>TheoOrlando/Spacy-</w:t>
        </w:r>
        <w:proofErr w:type="gramStart"/>
        <w:r w:rsidR="004959B2">
          <w:rPr>
            <w:rStyle w:val="Lienhypertexte"/>
          </w:rPr>
          <w:t>X:</w:t>
        </w:r>
        <w:proofErr w:type="gramEnd"/>
        <w:r w:rsidR="004959B2">
          <w:rPr>
            <w:rStyle w:val="Lienhypertexte"/>
          </w:rPr>
          <w:t xml:space="preserve"> un Space Invaders c# en mode console (github.com)</w:t>
        </w:r>
      </w:hyperlink>
    </w:p>
    <w:p w14:paraId="0B0A6806" w14:textId="77777777" w:rsidR="0049659A" w:rsidRDefault="003E60F7" w:rsidP="003E60F7">
      <w:pPr>
        <w:pStyle w:val="Titre1"/>
      </w:pPr>
      <w:bookmarkStart w:id="41" w:name="_Toc124515196"/>
      <w:r>
        <w:t>Suivi du développement</w:t>
      </w:r>
      <w:bookmarkEnd w:id="41"/>
    </w:p>
    <w:p w14:paraId="2945584B" w14:textId="77777777" w:rsidR="00A62789" w:rsidRPr="00A62789" w:rsidRDefault="00A62789" w:rsidP="00A627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813"/>
        <w:gridCol w:w="3020"/>
      </w:tblGrid>
      <w:tr w:rsidR="0088309C" w14:paraId="48BA77BB" w14:textId="77777777" w:rsidTr="00C444D2">
        <w:tc>
          <w:tcPr>
            <w:tcW w:w="3227" w:type="dxa"/>
          </w:tcPr>
          <w:p w14:paraId="6458EBDE" w14:textId="77777777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Storie</w:t>
            </w:r>
          </w:p>
        </w:tc>
        <w:tc>
          <w:tcPr>
            <w:tcW w:w="2813" w:type="dxa"/>
          </w:tcPr>
          <w:p w14:paraId="425D8D73" w14:textId="77777777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Validation analyse</w:t>
            </w:r>
          </w:p>
        </w:tc>
        <w:tc>
          <w:tcPr>
            <w:tcW w:w="3020" w:type="dxa"/>
          </w:tcPr>
          <w:p w14:paraId="1A083A8A" w14:textId="5B59AC01" w:rsidR="0088309C" w:rsidRPr="00953888" w:rsidRDefault="00151D67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Terminé</w:t>
            </w:r>
          </w:p>
        </w:tc>
      </w:tr>
      <w:tr w:rsidR="0088309C" w14:paraId="531EBA5A" w14:textId="77777777" w:rsidTr="00C444D2">
        <w:tc>
          <w:tcPr>
            <w:tcW w:w="3227" w:type="dxa"/>
          </w:tcPr>
          <w:p w14:paraId="3490123B" w14:textId="77777777" w:rsidR="0088309C" w:rsidRDefault="00E276A1" w:rsidP="0088309C">
            <w:r>
              <w:t>Menu principale</w:t>
            </w:r>
          </w:p>
        </w:tc>
        <w:tc>
          <w:tcPr>
            <w:tcW w:w="2813" w:type="dxa"/>
          </w:tcPr>
          <w:p w14:paraId="16183E59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3B1C98CD" w14:textId="77777777" w:rsidR="0088309C" w:rsidRDefault="007B5DA0" w:rsidP="0088309C">
            <w:r>
              <w:t>10.10.2022</w:t>
            </w:r>
          </w:p>
        </w:tc>
      </w:tr>
      <w:tr w:rsidR="0088309C" w14:paraId="4E0A786A" w14:textId="77777777" w:rsidTr="00C444D2">
        <w:tc>
          <w:tcPr>
            <w:tcW w:w="3227" w:type="dxa"/>
          </w:tcPr>
          <w:p w14:paraId="5CDFEC48" w14:textId="77777777" w:rsidR="0088309C" w:rsidRDefault="00E276A1" w:rsidP="0088309C">
            <w:r>
              <w:t>Menu option</w:t>
            </w:r>
          </w:p>
        </w:tc>
        <w:tc>
          <w:tcPr>
            <w:tcW w:w="2813" w:type="dxa"/>
          </w:tcPr>
          <w:p w14:paraId="15785AFA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4546F3F9" w14:textId="77777777" w:rsidR="0088309C" w:rsidRDefault="003227D2" w:rsidP="0088309C">
            <w:r>
              <w:t>14.11.2022</w:t>
            </w:r>
          </w:p>
        </w:tc>
      </w:tr>
      <w:tr w:rsidR="0088309C" w14:paraId="6FA064CD" w14:textId="77777777" w:rsidTr="00C444D2">
        <w:tc>
          <w:tcPr>
            <w:tcW w:w="3227" w:type="dxa"/>
          </w:tcPr>
          <w:p w14:paraId="02BA5600" w14:textId="77777777" w:rsidR="0088309C" w:rsidRDefault="00E276A1" w:rsidP="0088309C">
            <w:r>
              <w:t>Lancement du jeu</w:t>
            </w:r>
          </w:p>
        </w:tc>
        <w:tc>
          <w:tcPr>
            <w:tcW w:w="2813" w:type="dxa"/>
          </w:tcPr>
          <w:p w14:paraId="4181E929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2FDA955A" w14:textId="77777777" w:rsidR="0088309C" w:rsidRDefault="008064CD" w:rsidP="0088309C">
            <w:r>
              <w:t>10.10.2022</w:t>
            </w:r>
          </w:p>
        </w:tc>
      </w:tr>
      <w:tr w:rsidR="003227D2" w14:paraId="66FE922A" w14:textId="77777777" w:rsidTr="00C444D2">
        <w:tc>
          <w:tcPr>
            <w:tcW w:w="3227" w:type="dxa"/>
          </w:tcPr>
          <w:p w14:paraId="7747F4C5" w14:textId="77777777" w:rsidR="003227D2" w:rsidRDefault="003227D2" w:rsidP="0088309C">
            <w:r>
              <w:t xml:space="preserve">Menu </w:t>
            </w:r>
            <w:r w:rsidR="00362BE6">
              <w:t>About</w:t>
            </w:r>
          </w:p>
        </w:tc>
        <w:tc>
          <w:tcPr>
            <w:tcW w:w="2813" w:type="dxa"/>
          </w:tcPr>
          <w:p w14:paraId="1E8623C7" w14:textId="77777777" w:rsidR="003227D2" w:rsidRDefault="00362BE6" w:rsidP="0088309C">
            <w:r>
              <w:t>31.10.2022</w:t>
            </w:r>
          </w:p>
        </w:tc>
        <w:tc>
          <w:tcPr>
            <w:tcW w:w="3020" w:type="dxa"/>
          </w:tcPr>
          <w:p w14:paraId="1B1746A9" w14:textId="77777777" w:rsidR="003227D2" w:rsidRDefault="00362BE6" w:rsidP="0088309C">
            <w:r>
              <w:t>7.11.2022</w:t>
            </w:r>
          </w:p>
        </w:tc>
      </w:tr>
      <w:tr w:rsidR="00D979A7" w14:paraId="2A206309" w14:textId="77777777" w:rsidTr="00C444D2">
        <w:tc>
          <w:tcPr>
            <w:tcW w:w="3227" w:type="dxa"/>
          </w:tcPr>
          <w:p w14:paraId="4F3A4E1E" w14:textId="77777777" w:rsidR="00D979A7" w:rsidRDefault="00D979A7" w:rsidP="0088309C">
            <w:r>
              <w:t>Pseudo avant de jouer</w:t>
            </w:r>
          </w:p>
        </w:tc>
        <w:tc>
          <w:tcPr>
            <w:tcW w:w="2813" w:type="dxa"/>
          </w:tcPr>
          <w:p w14:paraId="0AD3AE37" w14:textId="77777777"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14:paraId="75CF3B3C" w14:textId="77777777" w:rsidR="00D979A7" w:rsidRDefault="00D979A7" w:rsidP="0088309C">
            <w:r>
              <w:t>21.11.2022</w:t>
            </w:r>
          </w:p>
        </w:tc>
      </w:tr>
      <w:tr w:rsidR="00D979A7" w14:paraId="45B10807" w14:textId="77777777" w:rsidTr="00C444D2">
        <w:tc>
          <w:tcPr>
            <w:tcW w:w="3227" w:type="dxa"/>
          </w:tcPr>
          <w:p w14:paraId="37841C06" w14:textId="77777777" w:rsidR="00D979A7" w:rsidRDefault="00D979A7" w:rsidP="0088309C">
            <w:r>
              <w:t>Lancement de la partie</w:t>
            </w:r>
          </w:p>
        </w:tc>
        <w:tc>
          <w:tcPr>
            <w:tcW w:w="2813" w:type="dxa"/>
          </w:tcPr>
          <w:p w14:paraId="6233DE28" w14:textId="77777777"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14:paraId="7ADE8569" w14:textId="77777777" w:rsidR="00D979A7" w:rsidRDefault="00D979A7" w:rsidP="0088309C">
            <w:r>
              <w:t>22.11.2022</w:t>
            </w:r>
          </w:p>
        </w:tc>
      </w:tr>
      <w:tr w:rsidR="004C4D00" w14:paraId="55F01A92" w14:textId="77777777" w:rsidTr="00C444D2">
        <w:tc>
          <w:tcPr>
            <w:tcW w:w="3227" w:type="dxa"/>
          </w:tcPr>
          <w:p w14:paraId="57AA8A15" w14:textId="3E79A9CB" w:rsidR="004C4D00" w:rsidRDefault="004C4D00" w:rsidP="0088309C">
            <w:r>
              <w:t>Compteur de vie</w:t>
            </w:r>
          </w:p>
        </w:tc>
        <w:tc>
          <w:tcPr>
            <w:tcW w:w="2813" w:type="dxa"/>
          </w:tcPr>
          <w:p w14:paraId="448035B3" w14:textId="0B97E7DF" w:rsidR="004C4D00" w:rsidRDefault="004C4D00" w:rsidP="0088309C">
            <w:r>
              <w:t>28.11.2022</w:t>
            </w:r>
          </w:p>
        </w:tc>
        <w:tc>
          <w:tcPr>
            <w:tcW w:w="3020" w:type="dxa"/>
          </w:tcPr>
          <w:p w14:paraId="0598E75A" w14:textId="298C0F47" w:rsidR="004C4D00" w:rsidRDefault="00DE196D" w:rsidP="0088309C">
            <w:r>
              <w:t>4.12.2022</w:t>
            </w:r>
          </w:p>
        </w:tc>
      </w:tr>
      <w:tr w:rsidR="004C4D00" w14:paraId="4F286C00" w14:textId="77777777" w:rsidTr="00C444D2">
        <w:tc>
          <w:tcPr>
            <w:tcW w:w="3227" w:type="dxa"/>
          </w:tcPr>
          <w:p w14:paraId="4AC5568A" w14:textId="0B030463" w:rsidR="004C4D00" w:rsidRDefault="004C4D00" w:rsidP="0088309C">
            <w:r>
              <w:t>Score en temps réel</w:t>
            </w:r>
          </w:p>
        </w:tc>
        <w:tc>
          <w:tcPr>
            <w:tcW w:w="2813" w:type="dxa"/>
          </w:tcPr>
          <w:p w14:paraId="0F95BF62" w14:textId="0B4F6B13" w:rsidR="004C4D00" w:rsidRDefault="004C4D00" w:rsidP="0088309C">
            <w:r>
              <w:t>28.11.2022</w:t>
            </w:r>
          </w:p>
        </w:tc>
        <w:tc>
          <w:tcPr>
            <w:tcW w:w="3020" w:type="dxa"/>
          </w:tcPr>
          <w:p w14:paraId="7EDBBE82" w14:textId="21979E74" w:rsidR="004C4D00" w:rsidRDefault="00DE196D" w:rsidP="0088309C">
            <w:r>
              <w:t>4.12.2022</w:t>
            </w:r>
          </w:p>
        </w:tc>
      </w:tr>
      <w:tr w:rsidR="004C4D00" w14:paraId="4CC54D93" w14:textId="77777777" w:rsidTr="00C444D2">
        <w:tc>
          <w:tcPr>
            <w:tcW w:w="3227" w:type="dxa"/>
          </w:tcPr>
          <w:p w14:paraId="5CD4F02C" w14:textId="068F29A0" w:rsidR="004C4D00" w:rsidRDefault="004C4D00" w:rsidP="0088309C">
            <w:r>
              <w:t>Déplacement du vaisseau du joueur</w:t>
            </w:r>
          </w:p>
        </w:tc>
        <w:tc>
          <w:tcPr>
            <w:tcW w:w="2813" w:type="dxa"/>
          </w:tcPr>
          <w:p w14:paraId="700EA7F7" w14:textId="36066702" w:rsidR="004C4D00" w:rsidRDefault="004C4D00" w:rsidP="0088309C">
            <w:r>
              <w:t>5.12.2022</w:t>
            </w:r>
          </w:p>
        </w:tc>
        <w:tc>
          <w:tcPr>
            <w:tcW w:w="3020" w:type="dxa"/>
          </w:tcPr>
          <w:p w14:paraId="7D4EA2B7" w14:textId="5C744946" w:rsidR="004C4D00" w:rsidRDefault="004C4D00" w:rsidP="0088309C">
            <w:r>
              <w:t>5.12.2022</w:t>
            </w:r>
          </w:p>
        </w:tc>
      </w:tr>
      <w:tr w:rsidR="004C4D00" w14:paraId="5A25DFD7" w14:textId="77777777" w:rsidTr="00C444D2">
        <w:tc>
          <w:tcPr>
            <w:tcW w:w="3227" w:type="dxa"/>
          </w:tcPr>
          <w:p w14:paraId="274D22B9" w14:textId="337CC484" w:rsidR="004C4D00" w:rsidRDefault="004C4D00" w:rsidP="0088309C">
            <w:r>
              <w:t>Tir du vaisseau du joueur</w:t>
            </w:r>
          </w:p>
        </w:tc>
        <w:tc>
          <w:tcPr>
            <w:tcW w:w="2813" w:type="dxa"/>
          </w:tcPr>
          <w:p w14:paraId="5539CBC7" w14:textId="2C0E9AC4" w:rsidR="004C4D00" w:rsidRDefault="004C4D00" w:rsidP="0088309C">
            <w:r>
              <w:t>5.12.2022</w:t>
            </w:r>
          </w:p>
        </w:tc>
        <w:tc>
          <w:tcPr>
            <w:tcW w:w="3020" w:type="dxa"/>
          </w:tcPr>
          <w:p w14:paraId="254B7074" w14:textId="7F4121FD" w:rsidR="004C4D00" w:rsidRDefault="004C4D00" w:rsidP="0088309C">
            <w:r>
              <w:t>5.12.2022</w:t>
            </w:r>
          </w:p>
        </w:tc>
      </w:tr>
      <w:tr w:rsidR="004C4D00" w14:paraId="2905A3D8" w14:textId="77777777" w:rsidTr="00C444D2">
        <w:tc>
          <w:tcPr>
            <w:tcW w:w="3227" w:type="dxa"/>
          </w:tcPr>
          <w:p w14:paraId="611933D0" w14:textId="1B1345DA" w:rsidR="004C4D00" w:rsidRDefault="00C278E0" w:rsidP="0088309C">
            <w:r>
              <w:t>Déplacement des aliens</w:t>
            </w:r>
          </w:p>
        </w:tc>
        <w:tc>
          <w:tcPr>
            <w:tcW w:w="2813" w:type="dxa"/>
          </w:tcPr>
          <w:p w14:paraId="1EE5953F" w14:textId="7D6D5C22" w:rsidR="004C4D00" w:rsidRDefault="00C278E0" w:rsidP="0088309C">
            <w:r>
              <w:t>5.12.2022</w:t>
            </w:r>
          </w:p>
        </w:tc>
        <w:tc>
          <w:tcPr>
            <w:tcW w:w="3020" w:type="dxa"/>
          </w:tcPr>
          <w:p w14:paraId="689B4DD4" w14:textId="6B4A2EA5" w:rsidR="004C4D00" w:rsidRDefault="00C278E0" w:rsidP="0088309C">
            <w:r>
              <w:t>5.12.2022</w:t>
            </w:r>
          </w:p>
        </w:tc>
      </w:tr>
      <w:tr w:rsidR="001E185D" w14:paraId="4DBFE303" w14:textId="77777777" w:rsidTr="00C444D2">
        <w:tc>
          <w:tcPr>
            <w:tcW w:w="3227" w:type="dxa"/>
          </w:tcPr>
          <w:p w14:paraId="7346156C" w14:textId="79E8FB06" w:rsidR="001E185D" w:rsidRDefault="001E185D" w:rsidP="0088309C">
            <w:r>
              <w:t>Tir sur les murs</w:t>
            </w:r>
          </w:p>
        </w:tc>
        <w:tc>
          <w:tcPr>
            <w:tcW w:w="2813" w:type="dxa"/>
          </w:tcPr>
          <w:p w14:paraId="62B0B8E8" w14:textId="23B3F0F1" w:rsidR="001E185D" w:rsidRDefault="001E185D" w:rsidP="0088309C">
            <w:r>
              <w:t>12.12.2022</w:t>
            </w:r>
          </w:p>
        </w:tc>
        <w:tc>
          <w:tcPr>
            <w:tcW w:w="3020" w:type="dxa"/>
          </w:tcPr>
          <w:p w14:paraId="30B2930B" w14:textId="5C05AB3F" w:rsidR="001E185D" w:rsidRDefault="000E370C" w:rsidP="0088309C">
            <w:r>
              <w:t>19.12.2022</w:t>
            </w:r>
          </w:p>
        </w:tc>
      </w:tr>
      <w:tr w:rsidR="00C444D2" w14:paraId="33164C1F" w14:textId="77777777" w:rsidTr="00C444D2">
        <w:tc>
          <w:tcPr>
            <w:tcW w:w="3227" w:type="dxa"/>
          </w:tcPr>
          <w:p w14:paraId="3FB77BAA" w14:textId="7E23C863" w:rsidR="00C444D2" w:rsidRDefault="00C444D2" w:rsidP="00C444D2">
            <w:r>
              <w:t>Tir des aliens</w:t>
            </w:r>
          </w:p>
        </w:tc>
        <w:tc>
          <w:tcPr>
            <w:tcW w:w="2813" w:type="dxa"/>
          </w:tcPr>
          <w:p w14:paraId="7D0FF63B" w14:textId="6D1FE1B6" w:rsidR="00C444D2" w:rsidRDefault="00DD51D1" w:rsidP="00C444D2">
            <w:r>
              <w:t>3.12.2022</w:t>
            </w:r>
          </w:p>
        </w:tc>
        <w:tc>
          <w:tcPr>
            <w:tcW w:w="3020" w:type="dxa"/>
          </w:tcPr>
          <w:p w14:paraId="68662E97" w14:textId="50A699BD" w:rsidR="00C444D2" w:rsidRDefault="00DE196D" w:rsidP="00C444D2">
            <w:r>
              <w:t>4.12.2022</w:t>
            </w:r>
          </w:p>
        </w:tc>
      </w:tr>
      <w:tr w:rsidR="00C444D2" w14:paraId="15D32B3C" w14:textId="77777777" w:rsidTr="00C444D2">
        <w:tc>
          <w:tcPr>
            <w:tcW w:w="3227" w:type="dxa"/>
          </w:tcPr>
          <w:p w14:paraId="5C4076F1" w14:textId="65CAE20D" w:rsidR="00C444D2" w:rsidRDefault="00C444D2" w:rsidP="00C444D2">
            <w:r>
              <w:t>Game Over</w:t>
            </w:r>
          </w:p>
        </w:tc>
        <w:tc>
          <w:tcPr>
            <w:tcW w:w="2813" w:type="dxa"/>
          </w:tcPr>
          <w:p w14:paraId="301FD371" w14:textId="3F6882B6" w:rsidR="00C444D2" w:rsidRDefault="00DD51D1" w:rsidP="00C444D2">
            <w:r>
              <w:t>3.12.2022</w:t>
            </w:r>
          </w:p>
        </w:tc>
        <w:tc>
          <w:tcPr>
            <w:tcW w:w="3020" w:type="dxa"/>
          </w:tcPr>
          <w:p w14:paraId="4FFF725D" w14:textId="2264BA15" w:rsidR="00C444D2" w:rsidRDefault="00DE196D" w:rsidP="00C444D2">
            <w:r>
              <w:t>4.12.2022</w:t>
            </w:r>
          </w:p>
        </w:tc>
      </w:tr>
      <w:tr w:rsidR="00C444D2" w14:paraId="408AB333" w14:textId="77777777" w:rsidTr="00C444D2">
        <w:tc>
          <w:tcPr>
            <w:tcW w:w="3227" w:type="dxa"/>
          </w:tcPr>
          <w:p w14:paraId="716102AB" w14:textId="043E4CC2" w:rsidR="00C444D2" w:rsidRDefault="00C444D2" w:rsidP="002911F5">
            <w:r>
              <w:t>Vaisseau du joueur touché</w:t>
            </w:r>
          </w:p>
        </w:tc>
        <w:tc>
          <w:tcPr>
            <w:tcW w:w="2813" w:type="dxa"/>
          </w:tcPr>
          <w:p w14:paraId="31B04AF7" w14:textId="276B44E7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5338AE7C" w14:textId="0D4389FB" w:rsidR="00C444D2" w:rsidRDefault="00DE196D" w:rsidP="002911F5">
            <w:r>
              <w:t>4.12.2022</w:t>
            </w:r>
          </w:p>
        </w:tc>
      </w:tr>
      <w:tr w:rsidR="00C444D2" w14:paraId="61BCF080" w14:textId="77777777" w:rsidTr="00C444D2">
        <w:tc>
          <w:tcPr>
            <w:tcW w:w="3227" w:type="dxa"/>
          </w:tcPr>
          <w:p w14:paraId="24097170" w14:textId="70F0B63F" w:rsidR="00C444D2" w:rsidRDefault="00C444D2" w:rsidP="002911F5">
            <w:r>
              <w:t>Alien détruit</w:t>
            </w:r>
          </w:p>
        </w:tc>
        <w:tc>
          <w:tcPr>
            <w:tcW w:w="2813" w:type="dxa"/>
          </w:tcPr>
          <w:p w14:paraId="19519B39" w14:textId="593F2204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6ABCA2C3" w14:textId="73110732" w:rsidR="00C444D2" w:rsidRDefault="00DE196D" w:rsidP="002911F5">
            <w:r>
              <w:t>4.12.2022</w:t>
            </w:r>
          </w:p>
        </w:tc>
      </w:tr>
      <w:tr w:rsidR="00C444D2" w14:paraId="6202C0E6" w14:textId="77777777" w:rsidTr="00C444D2">
        <w:tc>
          <w:tcPr>
            <w:tcW w:w="3227" w:type="dxa"/>
          </w:tcPr>
          <w:p w14:paraId="69728683" w14:textId="00031322" w:rsidR="00C444D2" w:rsidRDefault="00C444D2" w:rsidP="002911F5">
            <w:r>
              <w:t>Tous les aliens détruits</w:t>
            </w:r>
          </w:p>
        </w:tc>
        <w:tc>
          <w:tcPr>
            <w:tcW w:w="2813" w:type="dxa"/>
          </w:tcPr>
          <w:p w14:paraId="699F3291" w14:textId="6608D3F5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1B63E2DC" w14:textId="6F4DFF06" w:rsidR="00C444D2" w:rsidRDefault="00DE196D" w:rsidP="002911F5">
            <w:r>
              <w:t>4.12.2022</w:t>
            </w:r>
          </w:p>
        </w:tc>
      </w:tr>
    </w:tbl>
    <w:p w14:paraId="4740C7F1" w14:textId="50995231" w:rsidR="00930260" w:rsidRDefault="00930260" w:rsidP="00930260">
      <w:pPr>
        <w:pStyle w:val="En-tte"/>
        <w:rPr>
          <w:i/>
        </w:rPr>
      </w:pPr>
    </w:p>
    <w:p w14:paraId="7F341E0A" w14:textId="7929EBC5" w:rsidR="0049659A" w:rsidRPr="005873EF" w:rsidRDefault="0049659A" w:rsidP="002911F5">
      <w:pPr>
        <w:pStyle w:val="Titre1"/>
        <w:ind w:left="426"/>
        <w:rPr>
          <w:i/>
        </w:rPr>
      </w:pPr>
      <w:bookmarkStart w:id="42" w:name="_Toc25553322"/>
      <w:bookmarkStart w:id="43" w:name="_Toc71691026"/>
      <w:bookmarkStart w:id="44" w:name="_Toc124515197"/>
      <w:r w:rsidRPr="0011188A">
        <w:lastRenderedPageBreak/>
        <w:t xml:space="preserve">Erreurs </w:t>
      </w:r>
      <w:bookmarkEnd w:id="42"/>
      <w:r w:rsidRPr="0011188A">
        <w:t>restantes</w:t>
      </w:r>
      <w:bookmarkEnd w:id="43"/>
      <w:bookmarkEnd w:id="44"/>
      <w:r w:rsidRPr="0011188A">
        <w:t xml:space="preserve">  </w:t>
      </w:r>
      <w:bookmarkStart w:id="45" w:name="_Toc25553323"/>
    </w:p>
    <w:p w14:paraId="4372B90F" w14:textId="56A780B6" w:rsidR="005873EF" w:rsidRDefault="005873EF" w:rsidP="005873EF">
      <w:pPr>
        <w:pStyle w:val="Titre2"/>
      </w:pPr>
      <w:bookmarkStart w:id="46" w:name="_Toc124515198"/>
      <w:r>
        <w:t>Problème </w:t>
      </w:r>
      <w:proofErr w:type="gramStart"/>
      <w:r>
        <w:t>1:</w:t>
      </w:r>
      <w:bookmarkEnd w:id="46"/>
      <w:proofErr w:type="gramEnd"/>
    </w:p>
    <w:p w14:paraId="55F42849" w14:textId="58FD58B4" w:rsidR="005873EF" w:rsidRDefault="005873EF" w:rsidP="005873EF">
      <w:pPr>
        <w:pStyle w:val="Paragraphedeliste"/>
        <w:ind w:left="432"/>
      </w:pPr>
      <w:r>
        <w:t xml:space="preserve">En jeu quand le joueur appuie sur une touche alors que le message de nouvelle vague est affiché il ne se passe rien. Cependant </w:t>
      </w:r>
      <w:r w:rsidR="002911F5">
        <w:t>à</w:t>
      </w:r>
      <w:r>
        <w:t xml:space="preserve"> la disparition du message toutes les actions effectuées par le joueur pendant </w:t>
      </w:r>
      <w:r w:rsidR="00BC073F">
        <w:t>ce</w:t>
      </w:r>
      <w:r>
        <w:t xml:space="preserve"> </w:t>
      </w:r>
      <w:r w:rsidR="002911F5">
        <w:t xml:space="preserve">laps de temps se font </w:t>
      </w:r>
      <w:r w:rsidR="00BC073F">
        <w:t>à</w:t>
      </w:r>
      <w:r w:rsidR="002911F5">
        <w:t xml:space="preserve"> la suite comme si </w:t>
      </w:r>
      <w:r w:rsidR="00F3115F">
        <w:t>elles avaient</w:t>
      </w:r>
      <w:r w:rsidR="002911F5">
        <w:t xml:space="preserve"> été </w:t>
      </w:r>
      <w:r w:rsidR="00AF3A2D">
        <w:t>enregistrées</w:t>
      </w:r>
      <w:r w:rsidR="002911F5">
        <w:t xml:space="preserve"> quelque part puis toutes traitée par le gestionnaire d’évènement très rapidement</w:t>
      </w:r>
      <w:r w:rsidR="00AF3A2D">
        <w:t>.</w:t>
      </w:r>
    </w:p>
    <w:p w14:paraId="3F4DC209" w14:textId="77777777" w:rsidR="00AF3A2D" w:rsidRDefault="00AF3A2D" w:rsidP="005873EF">
      <w:pPr>
        <w:pStyle w:val="Paragraphedeliste"/>
        <w:ind w:left="432"/>
      </w:pPr>
    </w:p>
    <w:p w14:paraId="1F4C1F5D" w14:textId="3E5F797F" w:rsidR="00D55690" w:rsidRDefault="00D55690" w:rsidP="00D55690">
      <w:pPr>
        <w:pStyle w:val="Titre3"/>
      </w:pPr>
      <w:bookmarkStart w:id="47" w:name="_Toc124515199"/>
      <w:r>
        <w:t>Source du p</w:t>
      </w:r>
      <w:r w:rsidR="00787030">
        <w:t>r</w:t>
      </w:r>
      <w:r>
        <w:t>oblème</w:t>
      </w:r>
      <w:bookmarkEnd w:id="47"/>
    </w:p>
    <w:p w14:paraId="7B5ABD3E" w14:textId="4DB1B726" w:rsidR="005873EF" w:rsidRDefault="005873EF" w:rsidP="005873EF">
      <w:pPr>
        <w:ind w:left="432"/>
      </w:pPr>
      <w:r>
        <w:t>Le gestionnaire d’événements continue a tourné pendant que le message est affiché et les actions ne se font pas</w:t>
      </w:r>
      <w:r w:rsidR="002911F5">
        <w:t>,</w:t>
      </w:r>
      <w:r>
        <w:t xml:space="preserve"> uniquement à l’aide de condition. Ce qui entraine cet enchaînement d’action à la fin de l’affichage du message.</w:t>
      </w:r>
    </w:p>
    <w:p w14:paraId="28B14455" w14:textId="3C935A69" w:rsidR="005873EF" w:rsidRDefault="005873EF" w:rsidP="005873EF">
      <w:pPr>
        <w:ind w:left="432"/>
      </w:pPr>
    </w:p>
    <w:p w14:paraId="4FC57CB1" w14:textId="77777777" w:rsidR="00D55690" w:rsidRDefault="00D55690" w:rsidP="005873EF">
      <w:pPr>
        <w:ind w:left="432"/>
      </w:pPr>
    </w:p>
    <w:p w14:paraId="6796E767" w14:textId="77777777" w:rsidR="00D55690" w:rsidRDefault="00D55690" w:rsidP="00D55690">
      <w:pPr>
        <w:pStyle w:val="Titre3"/>
      </w:pPr>
      <w:bookmarkStart w:id="48" w:name="_Toc124515200"/>
      <w:r>
        <w:t>Piste de solution(s)</w:t>
      </w:r>
      <w:bookmarkEnd w:id="48"/>
    </w:p>
    <w:p w14:paraId="7C0044FC" w14:textId="465BEDFA" w:rsidR="005873EF" w:rsidRDefault="005873EF" w:rsidP="005873EF">
      <w:pPr>
        <w:ind w:left="432"/>
      </w:pPr>
      <w:r>
        <w:t>L’arrêt du gestionnaire d’évènement pendant l’affichage du message parait une bonne solution.</w:t>
      </w:r>
    </w:p>
    <w:p w14:paraId="69DCB98C" w14:textId="1821CECD" w:rsidR="00467DDB" w:rsidRDefault="00467DDB" w:rsidP="00467DDB">
      <w:pPr>
        <w:pStyle w:val="Titre2"/>
      </w:pPr>
      <w:bookmarkStart w:id="49" w:name="_Toc124515201"/>
      <w:r>
        <w:t>Problème </w:t>
      </w:r>
      <w:proofErr w:type="gramStart"/>
      <w:r>
        <w:t>2:</w:t>
      </w:r>
      <w:bookmarkEnd w:id="49"/>
      <w:proofErr w:type="gramEnd"/>
    </w:p>
    <w:p w14:paraId="3ADDBD8A" w14:textId="6AF78BFE" w:rsidR="00467DDB" w:rsidRDefault="00467DDB" w:rsidP="005873EF">
      <w:pPr>
        <w:ind w:left="432"/>
      </w:pPr>
      <w:r>
        <w:t xml:space="preserve">Si le joueur choisi de ne pas relancer une partie une fois celle-ci terminée l’application se ferme au lieu de réafficher </w:t>
      </w:r>
      <w:r w:rsidR="00881B1A">
        <w:t>le menu principal</w:t>
      </w:r>
      <w:r>
        <w:t>.</w:t>
      </w:r>
    </w:p>
    <w:p w14:paraId="68172F31" w14:textId="77777777" w:rsidR="00467DDB" w:rsidRDefault="00467DDB" w:rsidP="005873EF">
      <w:pPr>
        <w:ind w:left="432"/>
      </w:pPr>
    </w:p>
    <w:p w14:paraId="4E2FB7DB" w14:textId="6FC4D88C" w:rsidR="00467DDB" w:rsidRDefault="00AB0F59" w:rsidP="00467DDB">
      <w:pPr>
        <w:pStyle w:val="Titre3"/>
      </w:pPr>
      <w:bookmarkStart w:id="50" w:name="_Toc124515202"/>
      <w:r>
        <w:t>Source du p</w:t>
      </w:r>
      <w:r w:rsidR="00787030">
        <w:t>r</w:t>
      </w:r>
      <w:r>
        <w:t>oblème</w:t>
      </w:r>
      <w:bookmarkEnd w:id="50"/>
    </w:p>
    <w:p w14:paraId="3FB1F42D" w14:textId="0368C216" w:rsidR="001F3325" w:rsidRDefault="001F3325" w:rsidP="005873EF">
      <w:pPr>
        <w:ind w:left="432"/>
      </w:pPr>
      <w:r>
        <w:t>Le problème vient du fait que la méthode d’affich</w:t>
      </w:r>
      <w:r w:rsidR="004A24C3">
        <w:t>age</w:t>
      </w:r>
      <w:r>
        <w:t xml:space="preserve"> du menu principale n’est pas accessible depuis la méthode </w:t>
      </w:r>
      <w:proofErr w:type="spellStart"/>
      <w:r>
        <w:t>GameOver</w:t>
      </w:r>
      <w:proofErr w:type="spellEnd"/>
      <w:r>
        <w:t xml:space="preserve"> de la classe Game. </w:t>
      </w:r>
    </w:p>
    <w:p w14:paraId="64EA81C8" w14:textId="77777777" w:rsidR="00AB0F59" w:rsidRDefault="00AB0F59" w:rsidP="005873EF">
      <w:pPr>
        <w:ind w:left="432"/>
      </w:pPr>
    </w:p>
    <w:p w14:paraId="71291317" w14:textId="58F1DC78" w:rsidR="001F3325" w:rsidRDefault="00AB0F59" w:rsidP="00AB0F59">
      <w:pPr>
        <w:pStyle w:val="Titre3"/>
      </w:pPr>
      <w:bookmarkStart w:id="51" w:name="_Toc124515203"/>
      <w:r>
        <w:t>Piste de solution(s)</w:t>
      </w:r>
      <w:bookmarkEnd w:id="51"/>
    </w:p>
    <w:p w14:paraId="4262FCF7" w14:textId="56AF51C2" w:rsidR="00467DDB" w:rsidRDefault="001F3325" w:rsidP="005873EF">
      <w:pPr>
        <w:ind w:left="432"/>
      </w:pPr>
      <w:r>
        <w:t>Une des solutions serait de créer une classe Menu o</w:t>
      </w:r>
      <w:r w:rsidR="004A24C3">
        <w:t>ù</w:t>
      </w:r>
      <w:r>
        <w:t xml:space="preserve"> mettre les méthodes relatives </w:t>
      </w:r>
      <w:r w:rsidR="00C55982">
        <w:t>aux menus</w:t>
      </w:r>
      <w:r>
        <w:t xml:space="preserve"> qui se trouvent actuellement dans la classe </w:t>
      </w:r>
      <w:proofErr w:type="spellStart"/>
      <w:r>
        <w:t>Pogramm</w:t>
      </w:r>
      <w:proofErr w:type="spellEnd"/>
      <w:r w:rsidR="002911F5">
        <w:t>.</w:t>
      </w:r>
    </w:p>
    <w:p w14:paraId="6200A6E7" w14:textId="77777777" w:rsidR="00467DDB" w:rsidRPr="005873EF" w:rsidRDefault="00467DDB" w:rsidP="005873EF">
      <w:pPr>
        <w:ind w:left="432"/>
      </w:pPr>
    </w:p>
    <w:p w14:paraId="68DD898F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52" w:name="_Toc25553326"/>
      <w:bookmarkStart w:id="53" w:name="_Toc71691029"/>
      <w:bookmarkStart w:id="54" w:name="_Toc124515204"/>
      <w:bookmarkEnd w:id="45"/>
      <w:r w:rsidRPr="0011188A">
        <w:t xml:space="preserve">Liste des </w:t>
      </w:r>
      <w:bookmarkEnd w:id="52"/>
      <w:bookmarkEnd w:id="53"/>
      <w:r w:rsidR="0011188A">
        <w:t>livrables</w:t>
      </w:r>
      <w:bookmarkEnd w:id="54"/>
    </w:p>
    <w:p w14:paraId="15F3206C" w14:textId="2D72F49E" w:rsidR="0049659A" w:rsidRDefault="00D13FD8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La solution du jeu se trouve dans le dossier jeu « jeu.sln »</w:t>
      </w:r>
    </w:p>
    <w:p w14:paraId="2E1F0E9E" w14:textId="5C9F563F" w:rsidR="00D13FD8" w:rsidRDefault="00D13FD8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Les maquettes sont dans le dossier « maquettes »</w:t>
      </w:r>
    </w:p>
    <w:p w14:paraId="67BC87AD" w14:textId="7B691353" w:rsidR="00B36C77" w:rsidRDefault="00B36C77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Cette documentation de projet</w:t>
      </w:r>
    </w:p>
    <w:p w14:paraId="0CB360CF" w14:textId="75038619" w:rsidR="00B277A7" w:rsidRDefault="00B277A7" w:rsidP="00802E86">
      <w:pPr>
        <w:rPr>
          <w:rFonts w:cs="Arial"/>
          <w:iCs/>
        </w:rPr>
      </w:pPr>
    </w:p>
    <w:p w14:paraId="233C542F" w14:textId="62BFB8AC" w:rsidR="00802E86" w:rsidRPr="00802E86" w:rsidRDefault="00802E86" w:rsidP="00802E86">
      <w:pPr>
        <w:ind w:left="708"/>
        <w:rPr>
          <w:rFonts w:cs="Arial"/>
          <w:iCs/>
        </w:rPr>
      </w:pPr>
      <w:r>
        <w:rPr>
          <w:rFonts w:cs="Arial"/>
          <w:iCs/>
        </w:rPr>
        <w:t xml:space="preserve">Tout cela est disponible dans </w:t>
      </w:r>
      <w:r w:rsidR="00F735BC">
        <w:rPr>
          <w:rFonts w:cs="Arial"/>
          <w:iCs/>
        </w:rPr>
        <w:t>le dossier livrable</w:t>
      </w:r>
      <w:r>
        <w:rPr>
          <w:rFonts w:cs="Arial"/>
          <w:iCs/>
        </w:rPr>
        <w:t xml:space="preserve"> dans le repository </w:t>
      </w:r>
      <w:hyperlink r:id="rId19" w:history="1">
        <w:proofErr w:type="spellStart"/>
        <w:r w:rsidR="0074343F" w:rsidRPr="0074343F">
          <w:rPr>
            <w:rStyle w:val="Lienhypertexte"/>
            <w:rFonts w:cs="Arial"/>
            <w:iCs/>
          </w:rPr>
          <w:t>Spacy</w:t>
        </w:r>
        <w:proofErr w:type="spellEnd"/>
        <w:r w:rsidR="0074343F" w:rsidRPr="0074343F">
          <w:rPr>
            <w:rStyle w:val="Lienhypertexte"/>
            <w:rFonts w:cs="Arial"/>
            <w:iCs/>
          </w:rPr>
          <w:t>-X</w:t>
        </w:r>
      </w:hyperlink>
    </w:p>
    <w:p w14:paraId="5AE118D4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55" w:name="_Toc25553328"/>
      <w:bookmarkStart w:id="56" w:name="_Toc71703263"/>
      <w:bookmarkStart w:id="57" w:name="_Toc124515205"/>
      <w:r w:rsidRPr="0049659A">
        <w:t>C</w:t>
      </w:r>
      <w:bookmarkEnd w:id="55"/>
      <w:bookmarkEnd w:id="56"/>
      <w:r w:rsidR="00684B3D">
        <w:t>onclusions</w:t>
      </w:r>
      <w:bookmarkEnd w:id="57"/>
    </w:p>
    <w:p w14:paraId="088260AD" w14:textId="667F703C" w:rsidR="00AA0785" w:rsidRDefault="003C3BC6" w:rsidP="003C3BC6">
      <w:pPr>
        <w:pStyle w:val="Titre2"/>
      </w:pPr>
      <w:bookmarkStart w:id="58" w:name="_Toc124515206"/>
      <w:r>
        <w:t>Objectifs</w:t>
      </w:r>
      <w:bookmarkEnd w:id="58"/>
    </w:p>
    <w:p w14:paraId="17896E3D" w14:textId="5BAB3C75" w:rsidR="001C30AB" w:rsidRDefault="00CE20DB" w:rsidP="003B579A">
      <w:pPr>
        <w:pStyle w:val="En-tte"/>
        <w:numPr>
          <w:ilvl w:val="0"/>
          <w:numId w:val="30"/>
        </w:numPr>
      </w:pPr>
      <w:r>
        <w:t>Les classes et l’héritage ont bien été utilisé dans le projet et dès le début.</w:t>
      </w:r>
    </w:p>
    <w:p w14:paraId="533B4A24" w14:textId="2C22B462" w:rsidR="00CE20DB" w:rsidRDefault="00EF7324" w:rsidP="003B579A">
      <w:pPr>
        <w:pStyle w:val="En-tte"/>
        <w:numPr>
          <w:ilvl w:val="0"/>
          <w:numId w:val="30"/>
        </w:numPr>
      </w:pPr>
      <w:r>
        <w:t xml:space="preserve">Le passage entre l’utilisation du </w:t>
      </w:r>
      <w:proofErr w:type="spellStart"/>
      <w:r>
        <w:t>ssd</w:t>
      </w:r>
      <w:proofErr w:type="spellEnd"/>
      <w:r>
        <w:t xml:space="preserve"> a l’utilisation de </w:t>
      </w:r>
      <w:proofErr w:type="spellStart"/>
      <w:r>
        <w:t>github</w:t>
      </w:r>
      <w:proofErr w:type="spellEnd"/>
      <w:r>
        <w:t xml:space="preserve"> a pris un peu de temps mais maintenant qu’il a été effectué je ne pense pas qu’un retour en arrière soit possible vu son utilité et sa facilité d’utilisation</w:t>
      </w:r>
      <w:r w:rsidR="003B579A">
        <w:t>.</w:t>
      </w:r>
    </w:p>
    <w:p w14:paraId="4A6ED0AB" w14:textId="2098F013" w:rsidR="003B579A" w:rsidRDefault="003B579A" w:rsidP="003B579A">
      <w:pPr>
        <w:pStyle w:val="En-tte"/>
        <w:numPr>
          <w:ilvl w:val="0"/>
          <w:numId w:val="30"/>
        </w:numPr>
      </w:pPr>
      <w:r>
        <w:t>Des diagrammes UM</w:t>
      </w:r>
      <w:r w:rsidR="00800011">
        <w:t>L</w:t>
      </w:r>
      <w:r>
        <w:t xml:space="preserve"> ont été fait mais l’utilisation de ceux-ci est restée très limitée.</w:t>
      </w:r>
    </w:p>
    <w:p w14:paraId="1E64566B" w14:textId="578D1E00" w:rsidR="003B579A" w:rsidRDefault="003B579A" w:rsidP="003B579A">
      <w:pPr>
        <w:pStyle w:val="En-tte"/>
        <w:numPr>
          <w:ilvl w:val="0"/>
          <w:numId w:val="30"/>
        </w:numPr>
      </w:pPr>
      <w:r>
        <w:lastRenderedPageBreak/>
        <w:t>Les échéances de livraison du projet imposé ont été peux respectée du a un manque d’organisation et de structuration de mon travail.</w:t>
      </w:r>
    </w:p>
    <w:p w14:paraId="5BC4CDC6" w14:textId="02860B68" w:rsidR="003B579A" w:rsidRDefault="003B579A" w:rsidP="003B579A">
      <w:pPr>
        <w:pStyle w:val="En-tte"/>
        <w:numPr>
          <w:ilvl w:val="0"/>
          <w:numId w:val="30"/>
        </w:numPr>
      </w:pPr>
      <w:r>
        <w:t xml:space="preserve">Utilisation des stories à pris un peu de temps à être compris mais maintenant leur utilisation me parait utile voir nécessaire alors qu’au départ je n’en voyais pas l’utilité </w:t>
      </w:r>
    </w:p>
    <w:p w14:paraId="6B7044E2" w14:textId="0A4789D7" w:rsidR="003B579A" w:rsidRDefault="003B579A" w:rsidP="003B579A">
      <w:pPr>
        <w:pStyle w:val="En-tte"/>
        <w:numPr>
          <w:ilvl w:val="0"/>
          <w:numId w:val="30"/>
        </w:numPr>
      </w:pPr>
      <w:r>
        <w:t xml:space="preserve">Les tests n’ont quand a eux pas été utilisé malgré </w:t>
      </w:r>
      <w:r w:rsidR="007347EF">
        <w:t xml:space="preserve">l’utilisation des stories surtout à cause d’un manque de temps dû </w:t>
      </w:r>
      <w:r w:rsidR="00E9217B">
        <w:t>à</w:t>
      </w:r>
      <w:r w:rsidR="007347EF">
        <w:t xml:space="preserve"> </w:t>
      </w:r>
      <w:r w:rsidR="00E9217B">
        <w:t>des problèmes techniques</w:t>
      </w:r>
      <w:r w:rsidR="007347EF">
        <w:t xml:space="preserve"> et a une mauvaise structuration du travail.</w:t>
      </w:r>
    </w:p>
    <w:p w14:paraId="43F79020" w14:textId="43DE5D80" w:rsidR="003B579A" w:rsidRDefault="00BE0EDC" w:rsidP="00BE0EDC">
      <w:pPr>
        <w:pStyle w:val="Titre2"/>
      </w:pPr>
      <w:bookmarkStart w:id="59" w:name="_Toc124515207"/>
      <w:r>
        <w:t>Points positifs</w:t>
      </w:r>
      <w:bookmarkEnd w:id="59"/>
    </w:p>
    <w:p w14:paraId="44B5DBD4" w14:textId="41843D5F" w:rsidR="00BE0EDC" w:rsidRDefault="00BE0EDC" w:rsidP="00BE0EDC">
      <w:pPr>
        <w:pStyle w:val="Paragraphedeliste"/>
        <w:numPr>
          <w:ilvl w:val="0"/>
          <w:numId w:val="31"/>
        </w:numPr>
      </w:pPr>
      <w:r>
        <w:t>J’ai pris beaucoup de plaisir à faire un petit jeu, chose qui nous est rarement proposé dans le cadre de l’ETML.</w:t>
      </w:r>
    </w:p>
    <w:p w14:paraId="093343ED" w14:textId="7052861C" w:rsidR="00BE0EDC" w:rsidRDefault="00BE0EDC" w:rsidP="00BE0EDC">
      <w:pPr>
        <w:pStyle w:val="Paragraphedeliste"/>
        <w:numPr>
          <w:ilvl w:val="0"/>
          <w:numId w:val="31"/>
        </w:numPr>
      </w:pPr>
      <w:r>
        <w:t>Malgré une structuration et une optimisation du code que je juge comme assez mauvaise je trouve que mon jeu tourne sans problème et que la partie purement technique du jeu à bien été maitrisée.</w:t>
      </w:r>
    </w:p>
    <w:p w14:paraId="45BB4241" w14:textId="64193A27" w:rsidR="00BE0EDC" w:rsidRDefault="00BE0EDC" w:rsidP="00BE0EDC">
      <w:pPr>
        <w:pStyle w:val="Titre2"/>
      </w:pPr>
      <w:bookmarkStart w:id="60" w:name="_Toc124515208"/>
      <w:r>
        <w:t>Points négatifs</w:t>
      </w:r>
      <w:bookmarkEnd w:id="60"/>
    </w:p>
    <w:p w14:paraId="28EFE180" w14:textId="11F1F260" w:rsidR="00BE0EDC" w:rsidRDefault="00BE0EDC" w:rsidP="00BE0EDC">
      <w:pPr>
        <w:pStyle w:val="Paragraphedeliste"/>
        <w:numPr>
          <w:ilvl w:val="0"/>
          <w:numId w:val="31"/>
        </w:numPr>
      </w:pPr>
      <w:r>
        <w:t>Une mauvaise vue d’ensemble du code au départ</w:t>
      </w:r>
    </w:p>
    <w:p w14:paraId="09EBFEDB" w14:textId="33627EC6" w:rsidR="00BE0EDC" w:rsidRDefault="00BE0EDC" w:rsidP="00BE0EDC">
      <w:pPr>
        <w:pStyle w:val="Paragraphedeliste"/>
        <w:numPr>
          <w:ilvl w:val="0"/>
          <w:numId w:val="31"/>
        </w:numPr>
      </w:pPr>
      <w:r>
        <w:t>Un manque d’utilisation de constante dès le début du projet</w:t>
      </w:r>
    </w:p>
    <w:p w14:paraId="4442D88A" w14:textId="5CB1B78C" w:rsidR="00BE0EDC" w:rsidRDefault="00BE0EDC" w:rsidP="00BE0EDC">
      <w:pPr>
        <w:pStyle w:val="Paragraphedeliste"/>
        <w:numPr>
          <w:ilvl w:val="0"/>
          <w:numId w:val="31"/>
        </w:numPr>
      </w:pPr>
      <w:r>
        <w:t xml:space="preserve">Beaucoup trop de temps passé à rendre le code lisible alors que cela </w:t>
      </w:r>
      <w:r w:rsidR="009E4456">
        <w:t>aurait</w:t>
      </w:r>
      <w:r>
        <w:t xml:space="preserve"> été le cas avec une meilleur organisation de départ</w:t>
      </w:r>
    </w:p>
    <w:p w14:paraId="15ED3CA3" w14:textId="7157BEE6" w:rsidR="002B2598" w:rsidRDefault="00BE0EDC" w:rsidP="00786DB6">
      <w:pPr>
        <w:pStyle w:val="Paragraphedeliste"/>
        <w:numPr>
          <w:ilvl w:val="0"/>
          <w:numId w:val="31"/>
        </w:numPr>
      </w:pPr>
      <w:r>
        <w:t xml:space="preserve"> </w:t>
      </w:r>
      <w:r w:rsidR="009E4456">
        <w:t>Manque de fonctionnalité du au retard provenant des points précédents</w:t>
      </w:r>
    </w:p>
    <w:p w14:paraId="1710C8EE" w14:textId="5FC90906" w:rsidR="00786DB6" w:rsidRDefault="00786DB6" w:rsidP="00786DB6">
      <w:pPr>
        <w:pStyle w:val="Titre2"/>
      </w:pPr>
      <w:bookmarkStart w:id="61" w:name="_Toc124515209"/>
      <w:r>
        <w:t>Difficulté</w:t>
      </w:r>
      <w:r w:rsidR="008A2D85">
        <w:t xml:space="preserve">s </w:t>
      </w:r>
      <w:r>
        <w:t>particulière</w:t>
      </w:r>
      <w:r w:rsidR="008A2D85">
        <w:t>s</w:t>
      </w:r>
      <w:bookmarkEnd w:id="61"/>
    </w:p>
    <w:p w14:paraId="3E6C2191" w14:textId="745A68C8" w:rsidR="008A2D85" w:rsidRDefault="008A2D85" w:rsidP="008A2D85">
      <w:pPr>
        <w:pStyle w:val="Paragraphedeliste"/>
        <w:numPr>
          <w:ilvl w:val="0"/>
          <w:numId w:val="33"/>
        </w:numPr>
      </w:pPr>
      <w:r>
        <w:t xml:space="preserve">La mise en place du système de frames </w:t>
      </w:r>
      <w:r w:rsidR="005462E4">
        <w:t>à</w:t>
      </w:r>
      <w:r>
        <w:t xml:space="preserve"> la place des times</w:t>
      </w:r>
    </w:p>
    <w:p w14:paraId="1C689663" w14:textId="5302F8ED" w:rsidR="008A2D85" w:rsidRDefault="005462E4" w:rsidP="008A2D85">
      <w:pPr>
        <w:pStyle w:val="Paragraphedeliste"/>
        <w:numPr>
          <w:ilvl w:val="0"/>
          <w:numId w:val="33"/>
        </w:numPr>
      </w:pPr>
      <w:r>
        <w:t>L’affichage efficace des éléments du jeu</w:t>
      </w:r>
    </w:p>
    <w:p w14:paraId="341481ED" w14:textId="02A8EA2F" w:rsidR="005462E4" w:rsidRDefault="005462E4" w:rsidP="008A2D85">
      <w:pPr>
        <w:pStyle w:val="Paragraphedeliste"/>
        <w:numPr>
          <w:ilvl w:val="0"/>
          <w:numId w:val="33"/>
        </w:numPr>
      </w:pPr>
      <w:r>
        <w:t>La gestion des collision</w:t>
      </w:r>
      <w:r w:rsidR="00E06FF8">
        <w:t>s</w:t>
      </w:r>
      <w:r>
        <w:t xml:space="preserve"> entre les éléments du jeu</w:t>
      </w:r>
    </w:p>
    <w:p w14:paraId="252CC772" w14:textId="6870E572" w:rsidR="005D0FDB" w:rsidRDefault="005D0FDB" w:rsidP="005D0FDB">
      <w:pPr>
        <w:pStyle w:val="Titre2"/>
      </w:pPr>
      <w:bookmarkStart w:id="62" w:name="_Toc124515210"/>
      <w:r>
        <w:t>Suites possibles</w:t>
      </w:r>
      <w:bookmarkEnd w:id="62"/>
    </w:p>
    <w:p w14:paraId="4F47FBEC" w14:textId="77777777" w:rsidR="005D0FDB" w:rsidRPr="005D0FDB" w:rsidRDefault="005D0FDB" w:rsidP="005D0FDB"/>
    <w:p w14:paraId="4E436508" w14:textId="7729AB8C" w:rsidR="00786DB6" w:rsidRDefault="005D0FDB" w:rsidP="005D0FDB">
      <w:pPr>
        <w:pStyle w:val="Paragraphedeliste"/>
        <w:numPr>
          <w:ilvl w:val="0"/>
          <w:numId w:val="35"/>
        </w:numPr>
      </w:pPr>
      <w:r>
        <w:t>L’ajout des fonctionnalités manquante du jeu</w:t>
      </w:r>
    </w:p>
    <w:p w14:paraId="14A70011" w14:textId="3C9B22C1" w:rsidR="005D0FDB" w:rsidRDefault="005D0FDB" w:rsidP="005D0FDB">
      <w:pPr>
        <w:pStyle w:val="Paragraphedeliste"/>
        <w:numPr>
          <w:ilvl w:val="0"/>
          <w:numId w:val="35"/>
        </w:numPr>
      </w:pPr>
      <w:r>
        <w:t>La correction des problèmes du jeu</w:t>
      </w:r>
    </w:p>
    <w:p w14:paraId="61A1935C" w14:textId="265E45AC" w:rsidR="00A67909" w:rsidRDefault="00A67909" w:rsidP="005D0FDB">
      <w:pPr>
        <w:pStyle w:val="Paragraphedeliste"/>
        <w:numPr>
          <w:ilvl w:val="0"/>
          <w:numId w:val="35"/>
        </w:numPr>
      </w:pPr>
      <w:r>
        <w:t xml:space="preserve">Ajout d’un système de bonus que les aliens lâcheraient aléatoirement </w:t>
      </w:r>
    </w:p>
    <w:p w14:paraId="2D4F7239" w14:textId="7F9A13EB" w:rsidR="00A67909" w:rsidRPr="00BE0EDC" w:rsidRDefault="00A67909" w:rsidP="0023752C">
      <w:pPr>
        <w:pStyle w:val="Paragraphedeliste"/>
        <w:numPr>
          <w:ilvl w:val="0"/>
          <w:numId w:val="35"/>
        </w:numPr>
      </w:pPr>
      <w:r>
        <w:t xml:space="preserve"> Utilisation de la SDL2 pour facilité l’affichage des éléments du jeu et la gestion des collisions</w:t>
      </w:r>
    </w:p>
    <w:p w14:paraId="0684C7DF" w14:textId="4EF95760" w:rsidR="00591119" w:rsidRDefault="0023752C" w:rsidP="0023752C">
      <w:pPr>
        <w:pStyle w:val="Titre2"/>
      </w:pPr>
      <w:bookmarkStart w:id="63" w:name="_Toc124515211"/>
      <w:r>
        <w:t>Avis personnel</w:t>
      </w:r>
      <w:bookmarkEnd w:id="63"/>
      <w:r>
        <w:t xml:space="preserve"> </w:t>
      </w:r>
    </w:p>
    <w:p w14:paraId="4E99D35E" w14:textId="5C4CA6E4" w:rsidR="0023752C" w:rsidRDefault="0023752C" w:rsidP="0023752C">
      <w:r>
        <w:t xml:space="preserve">Faire ce projet a pour moi été l’occasion de voir que mes faiblesses en gestion peuvent affecter négativement la qualité de mon code ce que je considère comme ma force. A l’avenir j’aurais tendance à mieux planifié mon travail et </w:t>
      </w:r>
      <w:r w:rsidR="00CD1593">
        <w:t>à</w:t>
      </w:r>
      <w:r>
        <w:t xml:space="preserve"> produire dès le début un code commenté et respectant des règles de pérennité (constante, pas de chiffre magique, une méthode par action).</w:t>
      </w:r>
    </w:p>
    <w:p w14:paraId="3A36D586" w14:textId="1FF3628A" w:rsidR="00CD1593" w:rsidRPr="0023752C" w:rsidRDefault="00CD1593" w:rsidP="0023752C">
      <w:r>
        <w:t>Mais dans l’ensemble j’ai aimé faire ce projet plus ludique que ceux habituellement proposé a l’ETML même si pour moi la bête noir du projet à été la documentation qui n’est pas mon fort.</w:t>
      </w:r>
    </w:p>
    <w:sectPr w:rsidR="00CD1593" w:rsidRPr="0023752C" w:rsidSect="007B20E7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4C4C" w14:textId="77777777" w:rsidR="002A7B4C" w:rsidRDefault="002A7B4C">
      <w:r>
        <w:separator/>
      </w:r>
    </w:p>
  </w:endnote>
  <w:endnote w:type="continuationSeparator" w:id="0">
    <w:p w14:paraId="05D16401" w14:textId="77777777" w:rsidR="002A7B4C" w:rsidRDefault="002A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89EC9" w14:textId="28250473" w:rsidR="00800011" w:rsidRPr="00265744" w:rsidRDefault="00800011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rStyle w:val="Numrodepage"/>
          <w:sz w:val="16"/>
          <w:szCs w:val="16"/>
        </w:rPr>
        <w:alias w:val="Auteur "/>
        <w:tag w:val=""/>
        <w:id w:val="-1556077457"/>
        <w:placeholder>
          <w:docPart w:val="8AE4D8C3ED6A4BE9AD276B4595C73A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rodepage"/>
            <w:sz w:val="16"/>
            <w:szCs w:val="16"/>
          </w:rPr>
          <w:t>Theo Orlando</w:t>
        </w:r>
      </w:sdtContent>
    </w:sdt>
    <w:r>
      <w:rPr>
        <w:rStyle w:val="Numrodepage"/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D9237" w14:textId="77777777" w:rsidR="002A7B4C" w:rsidRDefault="002A7B4C">
      <w:r>
        <w:separator/>
      </w:r>
    </w:p>
  </w:footnote>
  <w:footnote w:type="continuationSeparator" w:id="0">
    <w:p w14:paraId="25BB0F18" w14:textId="77777777" w:rsidR="002A7B4C" w:rsidRDefault="002A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47755" w14:textId="77777777" w:rsidR="00800011" w:rsidRPr="00265744" w:rsidRDefault="00800011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3872F1F0" w14:textId="77777777" w:rsidR="00800011" w:rsidRDefault="00800011">
    <w:pPr>
      <w:pStyle w:val="En-tte"/>
      <w:pBdr>
        <w:bottom w:val="single" w:sz="4" w:space="1" w:color="auto"/>
      </w:pBdr>
      <w:rPr>
        <w:sz w:val="32"/>
      </w:rPr>
    </w:pPr>
  </w:p>
  <w:p w14:paraId="2CB859FB" w14:textId="77777777" w:rsidR="00800011" w:rsidRPr="00B673BB" w:rsidRDefault="00800011">
    <w:pPr>
      <w:pStyle w:val="En-tte"/>
      <w:rPr>
        <w:sz w:val="16"/>
        <w:szCs w:val="16"/>
      </w:rPr>
    </w:pPr>
  </w:p>
  <w:p w14:paraId="3760CB33" w14:textId="77777777" w:rsidR="00800011" w:rsidRDefault="008000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02284"/>
    <w:multiLevelType w:val="hybridMultilevel"/>
    <w:tmpl w:val="4516C19C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D63AAF"/>
    <w:multiLevelType w:val="hybridMultilevel"/>
    <w:tmpl w:val="28BC0C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27C20"/>
    <w:multiLevelType w:val="hybridMultilevel"/>
    <w:tmpl w:val="4C0CFF60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40A72ED"/>
    <w:multiLevelType w:val="hybridMultilevel"/>
    <w:tmpl w:val="7AA453C2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B5A0FEC"/>
    <w:multiLevelType w:val="hybridMultilevel"/>
    <w:tmpl w:val="0CE4C80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E1E1D04"/>
    <w:multiLevelType w:val="hybridMultilevel"/>
    <w:tmpl w:val="D904ECAC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F25E2A"/>
    <w:multiLevelType w:val="hybridMultilevel"/>
    <w:tmpl w:val="6B50329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C6ED9"/>
    <w:multiLevelType w:val="multilevel"/>
    <w:tmpl w:val="85D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553F99"/>
    <w:multiLevelType w:val="hybridMultilevel"/>
    <w:tmpl w:val="237C9E1E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07919C8"/>
    <w:multiLevelType w:val="hybridMultilevel"/>
    <w:tmpl w:val="6A7688D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3D65EE"/>
    <w:multiLevelType w:val="hybridMultilevel"/>
    <w:tmpl w:val="3398A2C2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3"/>
  </w:num>
  <w:num w:numId="4">
    <w:abstractNumId w:val="22"/>
  </w:num>
  <w:num w:numId="5">
    <w:abstractNumId w:val="14"/>
  </w:num>
  <w:num w:numId="6">
    <w:abstractNumId w:val="7"/>
  </w:num>
  <w:num w:numId="7">
    <w:abstractNumId w:val="16"/>
  </w:num>
  <w:num w:numId="8">
    <w:abstractNumId w:val="25"/>
  </w:num>
  <w:num w:numId="9">
    <w:abstractNumId w:val="2"/>
  </w:num>
  <w:num w:numId="10">
    <w:abstractNumId w:val="8"/>
  </w:num>
  <w:num w:numId="11">
    <w:abstractNumId w:val="13"/>
  </w:num>
  <w:num w:numId="12">
    <w:abstractNumId w:val="9"/>
  </w:num>
  <w:num w:numId="13">
    <w:abstractNumId w:val="21"/>
  </w:num>
  <w:num w:numId="14">
    <w:abstractNumId w:val="17"/>
  </w:num>
  <w:num w:numId="15">
    <w:abstractNumId w:val="0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6"/>
  </w:num>
  <w:num w:numId="21">
    <w:abstractNumId w:val="24"/>
  </w:num>
  <w:num w:numId="22">
    <w:abstractNumId w:val="24"/>
  </w:num>
  <w:num w:numId="23">
    <w:abstractNumId w:val="0"/>
  </w:num>
  <w:num w:numId="24">
    <w:abstractNumId w:val="0"/>
  </w:num>
  <w:num w:numId="25">
    <w:abstractNumId w:val="0"/>
  </w:num>
  <w:num w:numId="26">
    <w:abstractNumId w:val="18"/>
  </w:num>
  <w:num w:numId="27">
    <w:abstractNumId w:val="5"/>
  </w:num>
  <w:num w:numId="28">
    <w:abstractNumId w:val="11"/>
  </w:num>
  <w:num w:numId="29">
    <w:abstractNumId w:val="10"/>
  </w:num>
  <w:num w:numId="30">
    <w:abstractNumId w:val="1"/>
  </w:num>
  <w:num w:numId="31">
    <w:abstractNumId w:val="23"/>
  </w:num>
  <w:num w:numId="32">
    <w:abstractNumId w:val="19"/>
  </w:num>
  <w:num w:numId="33">
    <w:abstractNumId w:val="20"/>
  </w:num>
  <w:num w:numId="34">
    <w:abstractNumId w:val="12"/>
  </w:num>
  <w:num w:numId="35">
    <w:abstractNumId w:val="4"/>
  </w:num>
  <w:num w:numId="3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AD4"/>
    <w:rsid w:val="00005016"/>
    <w:rsid w:val="000149D1"/>
    <w:rsid w:val="0002760C"/>
    <w:rsid w:val="00042DFA"/>
    <w:rsid w:val="00055137"/>
    <w:rsid w:val="00063EDD"/>
    <w:rsid w:val="0006593B"/>
    <w:rsid w:val="00072582"/>
    <w:rsid w:val="000837B8"/>
    <w:rsid w:val="0009697E"/>
    <w:rsid w:val="000A1EA7"/>
    <w:rsid w:val="000B1102"/>
    <w:rsid w:val="000B3659"/>
    <w:rsid w:val="000C6D94"/>
    <w:rsid w:val="000E370C"/>
    <w:rsid w:val="000E3A58"/>
    <w:rsid w:val="00106D1A"/>
    <w:rsid w:val="0011188A"/>
    <w:rsid w:val="00123D58"/>
    <w:rsid w:val="001449D5"/>
    <w:rsid w:val="00146E23"/>
    <w:rsid w:val="00151D67"/>
    <w:rsid w:val="00164517"/>
    <w:rsid w:val="00170102"/>
    <w:rsid w:val="001812A0"/>
    <w:rsid w:val="00181950"/>
    <w:rsid w:val="001A72AB"/>
    <w:rsid w:val="001C11BC"/>
    <w:rsid w:val="001C20B3"/>
    <w:rsid w:val="001C30AB"/>
    <w:rsid w:val="001D6D44"/>
    <w:rsid w:val="001E185D"/>
    <w:rsid w:val="001F0BB1"/>
    <w:rsid w:val="001F1254"/>
    <w:rsid w:val="001F3325"/>
    <w:rsid w:val="001F4072"/>
    <w:rsid w:val="00205685"/>
    <w:rsid w:val="00212505"/>
    <w:rsid w:val="00230AAF"/>
    <w:rsid w:val="00230D7F"/>
    <w:rsid w:val="00232E9F"/>
    <w:rsid w:val="0023752C"/>
    <w:rsid w:val="00245601"/>
    <w:rsid w:val="00251F15"/>
    <w:rsid w:val="00261EF8"/>
    <w:rsid w:val="00265744"/>
    <w:rsid w:val="00281546"/>
    <w:rsid w:val="002911F5"/>
    <w:rsid w:val="002A79F0"/>
    <w:rsid w:val="002A7B4C"/>
    <w:rsid w:val="002B2598"/>
    <w:rsid w:val="002C10D3"/>
    <w:rsid w:val="002C165C"/>
    <w:rsid w:val="002C4C01"/>
    <w:rsid w:val="002D568C"/>
    <w:rsid w:val="002E49FE"/>
    <w:rsid w:val="002E546B"/>
    <w:rsid w:val="002F39FF"/>
    <w:rsid w:val="003144D2"/>
    <w:rsid w:val="003227D2"/>
    <w:rsid w:val="00333ADE"/>
    <w:rsid w:val="00347F65"/>
    <w:rsid w:val="00360243"/>
    <w:rsid w:val="00362BE6"/>
    <w:rsid w:val="00363825"/>
    <w:rsid w:val="00370183"/>
    <w:rsid w:val="00371ECE"/>
    <w:rsid w:val="003726C6"/>
    <w:rsid w:val="003806E9"/>
    <w:rsid w:val="003853C3"/>
    <w:rsid w:val="00392AFB"/>
    <w:rsid w:val="00396F98"/>
    <w:rsid w:val="003A15E6"/>
    <w:rsid w:val="003A1BE0"/>
    <w:rsid w:val="003A4754"/>
    <w:rsid w:val="003B579A"/>
    <w:rsid w:val="003C3BC6"/>
    <w:rsid w:val="003C5EFD"/>
    <w:rsid w:val="003D6E01"/>
    <w:rsid w:val="003E60F7"/>
    <w:rsid w:val="003F05A4"/>
    <w:rsid w:val="003F2179"/>
    <w:rsid w:val="004005D1"/>
    <w:rsid w:val="0040368C"/>
    <w:rsid w:val="00422DC7"/>
    <w:rsid w:val="00424A15"/>
    <w:rsid w:val="00424BDA"/>
    <w:rsid w:val="00425488"/>
    <w:rsid w:val="00433247"/>
    <w:rsid w:val="004338C6"/>
    <w:rsid w:val="00442BB2"/>
    <w:rsid w:val="004502D9"/>
    <w:rsid w:val="00467DDB"/>
    <w:rsid w:val="0047295B"/>
    <w:rsid w:val="0047676B"/>
    <w:rsid w:val="004844A4"/>
    <w:rsid w:val="00486AAD"/>
    <w:rsid w:val="004959B2"/>
    <w:rsid w:val="004961C0"/>
    <w:rsid w:val="0049659A"/>
    <w:rsid w:val="004A2162"/>
    <w:rsid w:val="004A24C3"/>
    <w:rsid w:val="004A72F2"/>
    <w:rsid w:val="004B77F0"/>
    <w:rsid w:val="004C38FB"/>
    <w:rsid w:val="004C4D00"/>
    <w:rsid w:val="004D34DA"/>
    <w:rsid w:val="004D559B"/>
    <w:rsid w:val="004E36E7"/>
    <w:rsid w:val="004E68BB"/>
    <w:rsid w:val="004F1487"/>
    <w:rsid w:val="0050256D"/>
    <w:rsid w:val="005041BA"/>
    <w:rsid w:val="005143EF"/>
    <w:rsid w:val="005175F6"/>
    <w:rsid w:val="00527C53"/>
    <w:rsid w:val="00532F21"/>
    <w:rsid w:val="005354F7"/>
    <w:rsid w:val="00535DFD"/>
    <w:rsid w:val="005364AB"/>
    <w:rsid w:val="0054228F"/>
    <w:rsid w:val="005462E4"/>
    <w:rsid w:val="00565ACC"/>
    <w:rsid w:val="00577704"/>
    <w:rsid w:val="005873EF"/>
    <w:rsid w:val="00591119"/>
    <w:rsid w:val="005A2EE8"/>
    <w:rsid w:val="005B3A46"/>
    <w:rsid w:val="005B5D00"/>
    <w:rsid w:val="005D0FDB"/>
    <w:rsid w:val="005E184B"/>
    <w:rsid w:val="005E1E76"/>
    <w:rsid w:val="005E6E1C"/>
    <w:rsid w:val="005F1DC9"/>
    <w:rsid w:val="00600011"/>
    <w:rsid w:val="006148BA"/>
    <w:rsid w:val="0062635C"/>
    <w:rsid w:val="0065673B"/>
    <w:rsid w:val="00684B3D"/>
    <w:rsid w:val="006C5511"/>
    <w:rsid w:val="006C75C7"/>
    <w:rsid w:val="006D29C5"/>
    <w:rsid w:val="006E2C58"/>
    <w:rsid w:val="007021FD"/>
    <w:rsid w:val="0073091C"/>
    <w:rsid w:val="007347EF"/>
    <w:rsid w:val="0074208C"/>
    <w:rsid w:val="0074343F"/>
    <w:rsid w:val="00754E53"/>
    <w:rsid w:val="00780CC0"/>
    <w:rsid w:val="0078495E"/>
    <w:rsid w:val="00786DB6"/>
    <w:rsid w:val="00787030"/>
    <w:rsid w:val="00791020"/>
    <w:rsid w:val="007A1AC7"/>
    <w:rsid w:val="007B20E7"/>
    <w:rsid w:val="007B5DA0"/>
    <w:rsid w:val="007C122A"/>
    <w:rsid w:val="007C53D3"/>
    <w:rsid w:val="007F50CB"/>
    <w:rsid w:val="007F68DA"/>
    <w:rsid w:val="00800011"/>
    <w:rsid w:val="00802E86"/>
    <w:rsid w:val="0080593A"/>
    <w:rsid w:val="008064CD"/>
    <w:rsid w:val="00817A7F"/>
    <w:rsid w:val="00826F02"/>
    <w:rsid w:val="0083170D"/>
    <w:rsid w:val="0083453E"/>
    <w:rsid w:val="00846901"/>
    <w:rsid w:val="00847C07"/>
    <w:rsid w:val="00865CBB"/>
    <w:rsid w:val="00881B1A"/>
    <w:rsid w:val="0088309C"/>
    <w:rsid w:val="0088704B"/>
    <w:rsid w:val="00891EF6"/>
    <w:rsid w:val="008A2D85"/>
    <w:rsid w:val="008B5CDD"/>
    <w:rsid w:val="008D7200"/>
    <w:rsid w:val="00905ECE"/>
    <w:rsid w:val="0091131C"/>
    <w:rsid w:val="00920D95"/>
    <w:rsid w:val="00930260"/>
    <w:rsid w:val="009317A9"/>
    <w:rsid w:val="00953888"/>
    <w:rsid w:val="00960461"/>
    <w:rsid w:val="00962AA4"/>
    <w:rsid w:val="00981E1F"/>
    <w:rsid w:val="009949E7"/>
    <w:rsid w:val="0099654D"/>
    <w:rsid w:val="00997992"/>
    <w:rsid w:val="009A5DE7"/>
    <w:rsid w:val="009A6D11"/>
    <w:rsid w:val="009C1741"/>
    <w:rsid w:val="009C3522"/>
    <w:rsid w:val="009D368F"/>
    <w:rsid w:val="009E0296"/>
    <w:rsid w:val="009E4456"/>
    <w:rsid w:val="009F2526"/>
    <w:rsid w:val="00A00A8C"/>
    <w:rsid w:val="00A06247"/>
    <w:rsid w:val="00A16840"/>
    <w:rsid w:val="00A24CEA"/>
    <w:rsid w:val="00A27BBA"/>
    <w:rsid w:val="00A50D25"/>
    <w:rsid w:val="00A62789"/>
    <w:rsid w:val="00A64ED7"/>
    <w:rsid w:val="00A6628D"/>
    <w:rsid w:val="00A67909"/>
    <w:rsid w:val="00AA0785"/>
    <w:rsid w:val="00AA3411"/>
    <w:rsid w:val="00AB0F59"/>
    <w:rsid w:val="00AC4ADD"/>
    <w:rsid w:val="00AC5EFA"/>
    <w:rsid w:val="00AC7BDB"/>
    <w:rsid w:val="00AD6920"/>
    <w:rsid w:val="00AE470C"/>
    <w:rsid w:val="00AF2907"/>
    <w:rsid w:val="00AF3A2D"/>
    <w:rsid w:val="00B042F0"/>
    <w:rsid w:val="00B05064"/>
    <w:rsid w:val="00B067BC"/>
    <w:rsid w:val="00B072D5"/>
    <w:rsid w:val="00B15E1E"/>
    <w:rsid w:val="00B20CE3"/>
    <w:rsid w:val="00B263B7"/>
    <w:rsid w:val="00B277A7"/>
    <w:rsid w:val="00B31079"/>
    <w:rsid w:val="00B35915"/>
    <w:rsid w:val="00B36C77"/>
    <w:rsid w:val="00B4170C"/>
    <w:rsid w:val="00B673BB"/>
    <w:rsid w:val="00B8504D"/>
    <w:rsid w:val="00BA1633"/>
    <w:rsid w:val="00BC073F"/>
    <w:rsid w:val="00BC3110"/>
    <w:rsid w:val="00BC714A"/>
    <w:rsid w:val="00BE0EDC"/>
    <w:rsid w:val="00C278E0"/>
    <w:rsid w:val="00C315ED"/>
    <w:rsid w:val="00C33A34"/>
    <w:rsid w:val="00C444D2"/>
    <w:rsid w:val="00C505B1"/>
    <w:rsid w:val="00C55982"/>
    <w:rsid w:val="00C75078"/>
    <w:rsid w:val="00C75444"/>
    <w:rsid w:val="00C82384"/>
    <w:rsid w:val="00C83E77"/>
    <w:rsid w:val="00C86C30"/>
    <w:rsid w:val="00C930E9"/>
    <w:rsid w:val="00C97EB0"/>
    <w:rsid w:val="00CA4853"/>
    <w:rsid w:val="00CA6856"/>
    <w:rsid w:val="00CB3227"/>
    <w:rsid w:val="00CB74C0"/>
    <w:rsid w:val="00CD1593"/>
    <w:rsid w:val="00CE0194"/>
    <w:rsid w:val="00CE20DB"/>
    <w:rsid w:val="00CE41F3"/>
    <w:rsid w:val="00CF02A0"/>
    <w:rsid w:val="00CF2AD4"/>
    <w:rsid w:val="00D10AF2"/>
    <w:rsid w:val="00D13FD8"/>
    <w:rsid w:val="00D14A10"/>
    <w:rsid w:val="00D36523"/>
    <w:rsid w:val="00D47082"/>
    <w:rsid w:val="00D55690"/>
    <w:rsid w:val="00D60501"/>
    <w:rsid w:val="00D75CE3"/>
    <w:rsid w:val="00D97582"/>
    <w:rsid w:val="00D979A7"/>
    <w:rsid w:val="00DA4CCB"/>
    <w:rsid w:val="00DB4900"/>
    <w:rsid w:val="00DC1CA5"/>
    <w:rsid w:val="00DD09DF"/>
    <w:rsid w:val="00DD51D1"/>
    <w:rsid w:val="00DE196D"/>
    <w:rsid w:val="00DF5038"/>
    <w:rsid w:val="00E06FF8"/>
    <w:rsid w:val="00E12330"/>
    <w:rsid w:val="00E20361"/>
    <w:rsid w:val="00E24A88"/>
    <w:rsid w:val="00E276A1"/>
    <w:rsid w:val="00E33FA7"/>
    <w:rsid w:val="00E46148"/>
    <w:rsid w:val="00E572B4"/>
    <w:rsid w:val="00E63311"/>
    <w:rsid w:val="00E6568D"/>
    <w:rsid w:val="00E75637"/>
    <w:rsid w:val="00E81EF9"/>
    <w:rsid w:val="00E86820"/>
    <w:rsid w:val="00E87771"/>
    <w:rsid w:val="00E9217B"/>
    <w:rsid w:val="00E96F39"/>
    <w:rsid w:val="00EA59AB"/>
    <w:rsid w:val="00EF7324"/>
    <w:rsid w:val="00F12D50"/>
    <w:rsid w:val="00F1634A"/>
    <w:rsid w:val="00F2193B"/>
    <w:rsid w:val="00F3115F"/>
    <w:rsid w:val="00F43758"/>
    <w:rsid w:val="00F44935"/>
    <w:rsid w:val="00F4663F"/>
    <w:rsid w:val="00F47FEF"/>
    <w:rsid w:val="00F5272D"/>
    <w:rsid w:val="00F53ED8"/>
    <w:rsid w:val="00F62C9B"/>
    <w:rsid w:val="00F72E44"/>
    <w:rsid w:val="00F735BC"/>
    <w:rsid w:val="00FA34D8"/>
    <w:rsid w:val="00FB57D9"/>
    <w:rsid w:val="00FD6D97"/>
    <w:rsid w:val="00FF32BD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59322"/>
  <w15:docId w15:val="{5F2AC466-31E9-40BA-8F37-665D3BA4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20E7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7B20E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B20E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rsid w:val="007B20E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7B20E7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rsid w:val="007B20E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rsid w:val="007B20E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rsid w:val="007B20E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20E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20E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sid w:val="007B20E7"/>
    <w:rPr>
      <w:snapToGrid w:val="0"/>
      <w:lang w:val="de-DE" w:eastAsia="de-DE"/>
    </w:rPr>
  </w:style>
  <w:style w:type="paragraph" w:customStyle="1" w:styleId="OmniPage4">
    <w:name w:val="OmniPage #4"/>
    <w:basedOn w:val="Normal"/>
    <w:rsid w:val="007B20E7"/>
    <w:rPr>
      <w:snapToGrid w:val="0"/>
      <w:lang w:val="de-DE" w:eastAsia="de-DE"/>
    </w:rPr>
  </w:style>
  <w:style w:type="paragraph" w:customStyle="1" w:styleId="OmniPage5">
    <w:name w:val="OmniPage #5"/>
    <w:basedOn w:val="Normal"/>
    <w:rsid w:val="007B20E7"/>
    <w:rPr>
      <w:snapToGrid w:val="0"/>
      <w:lang w:val="de-DE" w:eastAsia="de-DE"/>
    </w:rPr>
  </w:style>
  <w:style w:type="paragraph" w:customStyle="1" w:styleId="OmniPage1">
    <w:name w:val="OmniPage #1"/>
    <w:basedOn w:val="Normal"/>
    <w:rsid w:val="007B20E7"/>
    <w:rPr>
      <w:snapToGrid w:val="0"/>
      <w:lang w:val="de-DE" w:eastAsia="de-DE"/>
    </w:rPr>
  </w:style>
  <w:style w:type="paragraph" w:customStyle="1" w:styleId="OmniPage2">
    <w:name w:val="OmniPage #2"/>
    <w:basedOn w:val="Normal"/>
    <w:rsid w:val="007B20E7"/>
    <w:rPr>
      <w:snapToGrid w:val="0"/>
      <w:lang w:val="de-DE" w:eastAsia="de-DE"/>
    </w:rPr>
  </w:style>
  <w:style w:type="paragraph" w:customStyle="1" w:styleId="OmniPage6">
    <w:name w:val="OmniPage #6"/>
    <w:basedOn w:val="Normal"/>
    <w:rsid w:val="007B20E7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B20E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20E7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7B20E7"/>
    <w:pPr>
      <w:ind w:left="400"/>
    </w:pPr>
  </w:style>
  <w:style w:type="paragraph" w:styleId="TM4">
    <w:name w:val="toc 4"/>
    <w:basedOn w:val="Normal"/>
    <w:next w:val="Normal"/>
    <w:autoRedefine/>
    <w:semiHidden/>
    <w:rsid w:val="007B20E7"/>
    <w:pPr>
      <w:ind w:left="600"/>
    </w:pPr>
  </w:style>
  <w:style w:type="paragraph" w:styleId="TM5">
    <w:name w:val="toc 5"/>
    <w:basedOn w:val="Normal"/>
    <w:next w:val="Normal"/>
    <w:autoRedefine/>
    <w:semiHidden/>
    <w:rsid w:val="007B20E7"/>
    <w:pPr>
      <w:ind w:left="800"/>
    </w:pPr>
  </w:style>
  <w:style w:type="paragraph" w:styleId="TM6">
    <w:name w:val="toc 6"/>
    <w:basedOn w:val="Normal"/>
    <w:next w:val="Normal"/>
    <w:autoRedefine/>
    <w:semiHidden/>
    <w:rsid w:val="007B20E7"/>
    <w:pPr>
      <w:ind w:left="1000"/>
    </w:pPr>
  </w:style>
  <w:style w:type="paragraph" w:styleId="TM7">
    <w:name w:val="toc 7"/>
    <w:basedOn w:val="Normal"/>
    <w:next w:val="Normal"/>
    <w:autoRedefine/>
    <w:semiHidden/>
    <w:rsid w:val="007B20E7"/>
    <w:pPr>
      <w:ind w:left="1200"/>
    </w:pPr>
  </w:style>
  <w:style w:type="paragraph" w:styleId="TM8">
    <w:name w:val="toc 8"/>
    <w:basedOn w:val="Normal"/>
    <w:next w:val="Normal"/>
    <w:autoRedefine/>
    <w:semiHidden/>
    <w:rsid w:val="007B20E7"/>
    <w:pPr>
      <w:ind w:left="1400"/>
    </w:pPr>
  </w:style>
  <w:style w:type="paragraph" w:styleId="TM9">
    <w:name w:val="toc 9"/>
    <w:basedOn w:val="Normal"/>
    <w:next w:val="Normal"/>
    <w:autoRedefine/>
    <w:semiHidden/>
    <w:rsid w:val="007B20E7"/>
    <w:pPr>
      <w:ind w:left="1600"/>
    </w:pPr>
  </w:style>
  <w:style w:type="paragraph" w:styleId="En-tte">
    <w:name w:val="header"/>
    <w:basedOn w:val="Normal"/>
    <w:rsid w:val="007B20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B20E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B20E7"/>
  </w:style>
  <w:style w:type="paragraph" w:customStyle="1" w:styleId="OmniPage7">
    <w:name w:val="OmniPage #7"/>
    <w:basedOn w:val="Normal"/>
    <w:rsid w:val="007B20E7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sid w:val="007B20E7"/>
    <w:rPr>
      <w:b/>
    </w:rPr>
  </w:style>
  <w:style w:type="paragraph" w:styleId="Corpsdetexte2">
    <w:name w:val="Body Text 2"/>
    <w:basedOn w:val="Normal"/>
    <w:rsid w:val="007B20E7"/>
    <w:pPr>
      <w:jc w:val="center"/>
    </w:pPr>
  </w:style>
  <w:style w:type="paragraph" w:styleId="Corpsdetexte3">
    <w:name w:val="Body Text 3"/>
    <w:basedOn w:val="Normal"/>
    <w:rsid w:val="007B20E7"/>
    <w:rPr>
      <w:u w:val="single"/>
    </w:rPr>
  </w:style>
  <w:style w:type="paragraph" w:styleId="NormalWeb">
    <w:name w:val="Normal (Web)"/>
    <w:basedOn w:val="Normal"/>
    <w:rsid w:val="007B20E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rsid w:val="007B20E7"/>
    <w:pPr>
      <w:ind w:left="72"/>
    </w:pPr>
  </w:style>
  <w:style w:type="paragraph" w:customStyle="1" w:styleId="H2">
    <w:name w:val="H2"/>
    <w:basedOn w:val="Normal"/>
    <w:next w:val="Normal"/>
    <w:rsid w:val="007B20E7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sid w:val="007B20E7"/>
    <w:rPr>
      <w:b/>
    </w:rPr>
  </w:style>
  <w:style w:type="character" w:styleId="Lienhypertexte">
    <w:name w:val="Hyperlink"/>
    <w:basedOn w:val="Policepardfaut"/>
    <w:uiPriority w:val="99"/>
    <w:rsid w:val="007B20E7"/>
    <w:rPr>
      <w:color w:val="0000FF"/>
      <w:u w:val="single"/>
    </w:rPr>
  </w:style>
  <w:style w:type="character" w:styleId="Lienhypertextesuivivisit">
    <w:name w:val="FollowedHyperlink"/>
    <w:basedOn w:val="Policepardfaut"/>
    <w:rsid w:val="007B20E7"/>
    <w:rPr>
      <w:color w:val="800080"/>
      <w:u w:val="single"/>
    </w:rPr>
  </w:style>
  <w:style w:type="character" w:styleId="Accentuation">
    <w:name w:val="Emphasis"/>
    <w:basedOn w:val="Policepardfaut"/>
    <w:qFormat/>
    <w:rsid w:val="007B20E7"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817A7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817A7F"/>
  </w:style>
  <w:style w:type="character" w:customStyle="1" w:styleId="eop">
    <w:name w:val="eop"/>
    <w:basedOn w:val="Policepardfaut"/>
    <w:rsid w:val="00817A7F"/>
  </w:style>
  <w:style w:type="character" w:styleId="Mentionnonrsolue">
    <w:name w:val="Unresolved Mention"/>
    <w:basedOn w:val="Policepardfaut"/>
    <w:uiPriority w:val="99"/>
    <w:semiHidden/>
    <w:unhideWhenUsed/>
    <w:rsid w:val="004844A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0AF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66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eoOrlando/Spacy-X" TargetMode="External"/><Relationship Id="rId18" Type="http://schemas.openxmlformats.org/officeDocument/2006/relationships/hyperlink" Target="https://github.com/TheoOrlando/Spacy-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TheoOrlando/Spacy-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E4D8C3ED6A4BE9AD276B4595C73A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10354-A664-4C7B-B4C4-3579C2391620}"/>
      </w:docPartPr>
      <w:docPartBody>
        <w:p w:rsidR="00710772" w:rsidRDefault="00710772">
          <w:r w:rsidRPr="004B0F5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72"/>
    <w:rsid w:val="0071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71077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07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4085C7-A47C-4D1E-BD1D-481CCC4A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681</TotalTime>
  <Pages>16</Pages>
  <Words>2870</Words>
  <Characters>15787</Characters>
  <Application>Microsoft Office Word</Application>
  <DocSecurity>0</DocSecurity>
  <Lines>131</Lines>
  <Paragraphs>37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18620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Theo Orlando</dc:creator>
  <cp:keywords/>
  <dc:description/>
  <cp:lastModifiedBy>Theo Orlando</cp:lastModifiedBy>
  <cp:revision>230</cp:revision>
  <cp:lastPrinted>2004-09-01T12:58:00Z</cp:lastPrinted>
  <dcterms:created xsi:type="dcterms:W3CDTF">2022-10-07T18:58:00Z</dcterms:created>
  <dcterms:modified xsi:type="dcterms:W3CDTF">2023-01-13T15:08:00Z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