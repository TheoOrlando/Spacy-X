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 w14:paraId="41E841F4" w14:textId="77777777">
        <w:tc>
          <w:tcPr>
            <w:tcW w:w="9210" w:type="dxa"/>
          </w:tcPr>
          <w:p w14:paraId="5FA1167A" w14:textId="77777777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Spacy X</w:t>
            </w:r>
          </w:p>
        </w:tc>
      </w:tr>
    </w:tbl>
    <w:p w14:paraId="0636FC3F" w14:textId="77777777" w:rsidR="00C930E9" w:rsidRDefault="00C930E9">
      <w:pPr>
        <w:rPr>
          <w:sz w:val="52"/>
        </w:rPr>
      </w:pPr>
    </w:p>
    <w:p w14:paraId="06779EC2" w14:textId="158104F5" w:rsidR="00205685" w:rsidRDefault="00846901">
      <w:pPr>
        <w:rPr>
          <w:sz w:val="52"/>
        </w:rPr>
      </w:pPr>
      <w:r>
        <w:rPr>
          <w:noProof/>
          <w:sz w:val="52"/>
        </w:rPr>
        <w:drawing>
          <wp:inline distT="0" distB="0" distL="0" distR="0" wp14:anchorId="11A7EEF8" wp14:editId="5C00632A">
            <wp:extent cx="5759450" cy="58026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630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FF3D144" w14:textId="612E1172" w:rsidR="00251F15" w:rsidRDefault="007B20E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 w:rsidR="003F2179">
        <w:instrText xml:space="preserve"> TOC \o "1-3" \h \z \u </w:instrText>
      </w:r>
      <w:r>
        <w:fldChar w:fldCharType="separate"/>
      </w:r>
      <w:hyperlink w:anchor="_Toc120516490" w:history="1">
        <w:r w:rsidR="00251F15" w:rsidRPr="00B0168E">
          <w:rPr>
            <w:rStyle w:val="Lienhypertexte"/>
          </w:rPr>
          <w:t>1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Introduction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_Toc120516490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3</w:t>
        </w:r>
        <w:r w:rsidR="00251F15">
          <w:rPr>
            <w:webHidden/>
          </w:rPr>
          <w:fldChar w:fldCharType="end"/>
        </w:r>
      </w:hyperlink>
    </w:p>
    <w:p w14:paraId="27AFF898" w14:textId="11A84FA9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491" w:history="1">
        <w:r w:rsidR="00251F15" w:rsidRPr="00B0168E">
          <w:rPr>
            <w:rStyle w:val="Lienhypertexte"/>
          </w:rPr>
          <w:t>2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Objectifs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_Toc120516491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3</w:t>
        </w:r>
        <w:r w:rsidR="00251F15">
          <w:rPr>
            <w:webHidden/>
          </w:rPr>
          <w:fldChar w:fldCharType="end"/>
        </w:r>
      </w:hyperlink>
    </w:p>
    <w:p w14:paraId="24E09F5C" w14:textId="4EBF60E0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492" w:history="1">
        <w:r w:rsidR="00251F15" w:rsidRPr="00B0168E">
          <w:rPr>
            <w:rStyle w:val="Lienhypertexte"/>
          </w:rPr>
          <w:t>3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Analyse Fonctionnelle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_Toc120516492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3</w:t>
        </w:r>
        <w:r w:rsidR="00251F15">
          <w:rPr>
            <w:webHidden/>
          </w:rPr>
          <w:fldChar w:fldCharType="end"/>
        </w:r>
      </w:hyperlink>
    </w:p>
    <w:p w14:paraId="584E527B" w14:textId="0C7DF7C3" w:rsidR="00251F15" w:rsidRDefault="00DD09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0516493" w:history="1">
        <w:r w:rsidR="00251F15" w:rsidRPr="00B0168E">
          <w:rPr>
            <w:rStyle w:val="Lienhypertexte"/>
            <w:noProof/>
          </w:rPr>
          <w:t>3.1</w:t>
        </w:r>
        <w:r w:rsidR="00251F1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  <w:noProof/>
          </w:rPr>
          <w:t>Lancement du jeu</w:t>
        </w:r>
        <w:r w:rsidR="00251F15">
          <w:rPr>
            <w:noProof/>
            <w:webHidden/>
          </w:rPr>
          <w:tab/>
        </w:r>
        <w:r w:rsidR="00251F15">
          <w:rPr>
            <w:noProof/>
            <w:webHidden/>
          </w:rPr>
          <w:fldChar w:fldCharType="begin"/>
        </w:r>
        <w:r w:rsidR="00251F15">
          <w:rPr>
            <w:noProof/>
            <w:webHidden/>
          </w:rPr>
          <w:instrText xml:space="preserve"> PAGEREF _Toc120516493 \h </w:instrText>
        </w:r>
        <w:r w:rsidR="00251F15">
          <w:rPr>
            <w:noProof/>
            <w:webHidden/>
          </w:rPr>
        </w:r>
        <w:r w:rsidR="00251F15">
          <w:rPr>
            <w:noProof/>
            <w:webHidden/>
          </w:rPr>
          <w:fldChar w:fldCharType="separate"/>
        </w:r>
        <w:r w:rsidR="00251F15">
          <w:rPr>
            <w:noProof/>
            <w:webHidden/>
          </w:rPr>
          <w:t>3</w:t>
        </w:r>
        <w:r w:rsidR="00251F15">
          <w:rPr>
            <w:noProof/>
            <w:webHidden/>
          </w:rPr>
          <w:fldChar w:fldCharType="end"/>
        </w:r>
      </w:hyperlink>
    </w:p>
    <w:p w14:paraId="4FBF0C27" w14:textId="4442A038" w:rsidR="00251F15" w:rsidRDefault="00DD09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0516494" w:history="1">
        <w:r w:rsidR="00251F15" w:rsidRPr="00B0168E">
          <w:rPr>
            <w:rStyle w:val="Lienhypertexte"/>
            <w:noProof/>
          </w:rPr>
          <w:t>3.2</w:t>
        </w:r>
        <w:r w:rsidR="00251F1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  <w:noProof/>
          </w:rPr>
          <w:t>Menu principale</w:t>
        </w:r>
        <w:r w:rsidR="00251F15">
          <w:rPr>
            <w:noProof/>
            <w:webHidden/>
          </w:rPr>
          <w:tab/>
        </w:r>
        <w:r w:rsidR="00251F15">
          <w:rPr>
            <w:noProof/>
            <w:webHidden/>
          </w:rPr>
          <w:fldChar w:fldCharType="begin"/>
        </w:r>
        <w:r w:rsidR="00251F15">
          <w:rPr>
            <w:noProof/>
            <w:webHidden/>
          </w:rPr>
          <w:instrText xml:space="preserve"> PAGEREF _Toc120516494 \h </w:instrText>
        </w:r>
        <w:r w:rsidR="00251F15">
          <w:rPr>
            <w:noProof/>
            <w:webHidden/>
          </w:rPr>
        </w:r>
        <w:r w:rsidR="00251F15">
          <w:rPr>
            <w:noProof/>
            <w:webHidden/>
          </w:rPr>
          <w:fldChar w:fldCharType="separate"/>
        </w:r>
        <w:r w:rsidR="00251F15">
          <w:rPr>
            <w:noProof/>
            <w:webHidden/>
          </w:rPr>
          <w:t>3</w:t>
        </w:r>
        <w:r w:rsidR="00251F15">
          <w:rPr>
            <w:noProof/>
            <w:webHidden/>
          </w:rPr>
          <w:fldChar w:fldCharType="end"/>
        </w:r>
      </w:hyperlink>
    </w:p>
    <w:p w14:paraId="6F421B57" w14:textId="444BA2BF" w:rsidR="00251F15" w:rsidRDefault="00DD09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0516495" w:history="1">
        <w:r w:rsidR="00251F15" w:rsidRPr="00B0168E">
          <w:rPr>
            <w:rStyle w:val="Lienhypertexte"/>
            <w:noProof/>
          </w:rPr>
          <w:t>3.3</w:t>
        </w:r>
        <w:r w:rsidR="00251F1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  <w:noProof/>
          </w:rPr>
          <w:t>Menu option</w:t>
        </w:r>
        <w:r w:rsidR="00251F15">
          <w:rPr>
            <w:noProof/>
            <w:webHidden/>
          </w:rPr>
          <w:tab/>
        </w:r>
        <w:r w:rsidR="00251F15">
          <w:rPr>
            <w:noProof/>
            <w:webHidden/>
          </w:rPr>
          <w:fldChar w:fldCharType="begin"/>
        </w:r>
        <w:r w:rsidR="00251F15">
          <w:rPr>
            <w:noProof/>
            <w:webHidden/>
          </w:rPr>
          <w:instrText xml:space="preserve"> PAGEREF _Toc120516495 \h </w:instrText>
        </w:r>
        <w:r w:rsidR="00251F15">
          <w:rPr>
            <w:noProof/>
            <w:webHidden/>
          </w:rPr>
        </w:r>
        <w:r w:rsidR="00251F15">
          <w:rPr>
            <w:noProof/>
            <w:webHidden/>
          </w:rPr>
          <w:fldChar w:fldCharType="separate"/>
        </w:r>
        <w:r w:rsidR="00251F15">
          <w:rPr>
            <w:noProof/>
            <w:webHidden/>
          </w:rPr>
          <w:t>4</w:t>
        </w:r>
        <w:r w:rsidR="00251F15">
          <w:rPr>
            <w:noProof/>
            <w:webHidden/>
          </w:rPr>
          <w:fldChar w:fldCharType="end"/>
        </w:r>
      </w:hyperlink>
    </w:p>
    <w:p w14:paraId="561FDD61" w14:textId="62104599" w:rsidR="00251F15" w:rsidRDefault="00DD09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0516496" w:history="1">
        <w:r w:rsidR="00251F15" w:rsidRPr="00B0168E">
          <w:rPr>
            <w:rStyle w:val="Lienhypertexte"/>
            <w:noProof/>
          </w:rPr>
          <w:t>3.4</w:t>
        </w:r>
        <w:r w:rsidR="00251F1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  <w:noProof/>
          </w:rPr>
          <w:t>Pseudo avant de jouer</w:t>
        </w:r>
        <w:r w:rsidR="00251F15">
          <w:rPr>
            <w:noProof/>
            <w:webHidden/>
          </w:rPr>
          <w:tab/>
        </w:r>
        <w:r w:rsidR="00251F15">
          <w:rPr>
            <w:noProof/>
            <w:webHidden/>
          </w:rPr>
          <w:fldChar w:fldCharType="begin"/>
        </w:r>
        <w:r w:rsidR="00251F15">
          <w:rPr>
            <w:noProof/>
            <w:webHidden/>
          </w:rPr>
          <w:instrText xml:space="preserve"> PAGEREF _Toc120516496 \h </w:instrText>
        </w:r>
        <w:r w:rsidR="00251F15">
          <w:rPr>
            <w:noProof/>
            <w:webHidden/>
          </w:rPr>
        </w:r>
        <w:r w:rsidR="00251F15">
          <w:rPr>
            <w:noProof/>
            <w:webHidden/>
          </w:rPr>
          <w:fldChar w:fldCharType="separate"/>
        </w:r>
        <w:r w:rsidR="00251F15">
          <w:rPr>
            <w:noProof/>
            <w:webHidden/>
          </w:rPr>
          <w:t>4</w:t>
        </w:r>
        <w:r w:rsidR="00251F15">
          <w:rPr>
            <w:noProof/>
            <w:webHidden/>
          </w:rPr>
          <w:fldChar w:fldCharType="end"/>
        </w:r>
      </w:hyperlink>
    </w:p>
    <w:p w14:paraId="1F7CA6FC" w14:textId="161802AF" w:rsidR="00251F15" w:rsidRDefault="00DD09D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0516497" w:history="1">
        <w:r w:rsidR="00251F15" w:rsidRPr="00B0168E">
          <w:rPr>
            <w:rStyle w:val="Lienhypertexte"/>
            <w:noProof/>
          </w:rPr>
          <w:t>3.5</w:t>
        </w:r>
        <w:r w:rsidR="00251F1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  <w:noProof/>
          </w:rPr>
          <w:t>Lancement de la partie</w:t>
        </w:r>
        <w:r w:rsidR="00251F15">
          <w:rPr>
            <w:noProof/>
            <w:webHidden/>
          </w:rPr>
          <w:tab/>
        </w:r>
        <w:r w:rsidR="00251F15">
          <w:rPr>
            <w:noProof/>
            <w:webHidden/>
          </w:rPr>
          <w:fldChar w:fldCharType="begin"/>
        </w:r>
        <w:r w:rsidR="00251F15">
          <w:rPr>
            <w:noProof/>
            <w:webHidden/>
          </w:rPr>
          <w:instrText xml:space="preserve"> PAGEREF _Toc120516497 \h </w:instrText>
        </w:r>
        <w:r w:rsidR="00251F15">
          <w:rPr>
            <w:noProof/>
            <w:webHidden/>
          </w:rPr>
        </w:r>
        <w:r w:rsidR="00251F15">
          <w:rPr>
            <w:noProof/>
            <w:webHidden/>
          </w:rPr>
          <w:fldChar w:fldCharType="separate"/>
        </w:r>
        <w:r w:rsidR="00251F15">
          <w:rPr>
            <w:noProof/>
            <w:webHidden/>
          </w:rPr>
          <w:t>5</w:t>
        </w:r>
        <w:r w:rsidR="00251F15">
          <w:rPr>
            <w:noProof/>
            <w:webHidden/>
          </w:rPr>
          <w:fldChar w:fldCharType="end"/>
        </w:r>
      </w:hyperlink>
    </w:p>
    <w:p w14:paraId="0C1ED5BC" w14:textId="5C646A6D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498" w:history="1">
        <w:r w:rsidR="00251F15" w:rsidRPr="00B0168E">
          <w:rPr>
            <w:rStyle w:val="Lienhypertexte"/>
          </w:rPr>
          <w:t>4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Planification initiale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_Toc120516498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6</w:t>
        </w:r>
        <w:r w:rsidR="00251F15">
          <w:rPr>
            <w:webHidden/>
          </w:rPr>
          <w:fldChar w:fldCharType="end"/>
        </w:r>
      </w:hyperlink>
    </w:p>
    <w:p w14:paraId="15FA4C04" w14:textId="7F7EA551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499" w:history="1">
        <w:r w:rsidR="00251F15" w:rsidRPr="00B0168E">
          <w:rPr>
            <w:rStyle w:val="Lienhypertexte"/>
          </w:rPr>
          <w:t>5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Analyse Technique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_Toc120516499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7</w:t>
        </w:r>
        <w:r w:rsidR="00251F15">
          <w:rPr>
            <w:webHidden/>
          </w:rPr>
          <w:fldChar w:fldCharType="end"/>
        </w:r>
      </w:hyperlink>
    </w:p>
    <w:p w14:paraId="3E42EA34" w14:textId="0683B96E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500" w:history="1">
        <w:r w:rsidR="00251F15" w:rsidRPr="00B0168E">
          <w:rPr>
            <w:rStyle w:val="Lienhypertexte"/>
          </w:rPr>
          <w:t>6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Environnement de travail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_Toc120516500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8</w:t>
        </w:r>
        <w:r w:rsidR="00251F15">
          <w:rPr>
            <w:webHidden/>
          </w:rPr>
          <w:fldChar w:fldCharType="end"/>
        </w:r>
      </w:hyperlink>
    </w:p>
    <w:p w14:paraId="281FA1F0" w14:textId="540FDB86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501" w:history="1">
        <w:r w:rsidR="00251F15" w:rsidRPr="00B0168E">
          <w:rPr>
            <w:rStyle w:val="Lienhypertexte"/>
          </w:rPr>
          <w:t>7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Suivi du développement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_Toc120516501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9</w:t>
        </w:r>
        <w:r w:rsidR="00251F15">
          <w:rPr>
            <w:webHidden/>
          </w:rPr>
          <w:fldChar w:fldCharType="end"/>
        </w:r>
      </w:hyperlink>
    </w:p>
    <w:p w14:paraId="60942DE1" w14:textId="0D31F2C4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502" w:history="1">
        <w:r w:rsidR="00251F15" w:rsidRPr="00B0168E">
          <w:rPr>
            <w:rStyle w:val="Lienhypertexte"/>
          </w:rPr>
          <w:t>8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Erreurs restantes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_Toc120516502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9</w:t>
        </w:r>
        <w:r w:rsidR="00251F15">
          <w:rPr>
            <w:webHidden/>
          </w:rPr>
          <w:fldChar w:fldCharType="end"/>
        </w:r>
      </w:hyperlink>
    </w:p>
    <w:p w14:paraId="2FB10BB2" w14:textId="7355878B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503" w:history="1">
        <w:r w:rsidR="00251F15" w:rsidRPr="00B0168E">
          <w:rPr>
            <w:rStyle w:val="Lienhypertexte"/>
          </w:rPr>
          <w:t>9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Liste des livrables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_Toc120516503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9</w:t>
        </w:r>
        <w:r w:rsidR="00251F15">
          <w:rPr>
            <w:webHidden/>
          </w:rPr>
          <w:fldChar w:fldCharType="end"/>
        </w:r>
      </w:hyperlink>
    </w:p>
    <w:p w14:paraId="361A8847" w14:textId="4B5C7D0F" w:rsidR="00251F15" w:rsidRDefault="00DD09D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0516504" w:history="1">
        <w:r w:rsidR="00251F15" w:rsidRPr="00B0168E">
          <w:rPr>
            <w:rStyle w:val="Lienhypertexte"/>
          </w:rPr>
          <w:t>10</w:t>
        </w:r>
        <w:r w:rsidR="00251F1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51F15" w:rsidRPr="00B0168E">
          <w:rPr>
            <w:rStyle w:val="Lienhypertexte"/>
          </w:rPr>
          <w:t>Conclusions</w:t>
        </w:r>
        <w:r w:rsidR="00251F15">
          <w:rPr>
            <w:webHidden/>
          </w:rPr>
          <w:tab/>
        </w:r>
        <w:r w:rsidR="00251F15">
          <w:rPr>
            <w:webHidden/>
          </w:rPr>
          <w:fldChar w:fldCharType="begin"/>
        </w:r>
        <w:r w:rsidR="00251F15">
          <w:rPr>
            <w:webHidden/>
          </w:rPr>
          <w:instrText xml:space="preserve"> PAGEREF _Toc120516504 \h </w:instrText>
        </w:r>
        <w:r w:rsidR="00251F15">
          <w:rPr>
            <w:webHidden/>
          </w:rPr>
        </w:r>
        <w:r w:rsidR="00251F15">
          <w:rPr>
            <w:webHidden/>
          </w:rPr>
          <w:fldChar w:fldCharType="separate"/>
        </w:r>
        <w:r w:rsidR="00251F15">
          <w:rPr>
            <w:webHidden/>
          </w:rPr>
          <w:t>10</w:t>
        </w:r>
        <w:r w:rsidR="00251F15">
          <w:rPr>
            <w:webHidden/>
          </w:rPr>
          <w:fldChar w:fldCharType="end"/>
        </w:r>
      </w:hyperlink>
    </w:p>
    <w:p w14:paraId="57D30F95" w14:textId="32EAD2C0" w:rsidR="007C53D3" w:rsidRDefault="007B20E7" w:rsidP="003F2179">
      <w:r>
        <w:fldChar w:fldCharType="end"/>
      </w:r>
    </w:p>
    <w:p w14:paraId="57099C9F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6CA6345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D4F09EF" w14:textId="07ABCA2D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151D67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C3CF4B0" w14:textId="4A6FEF36" w:rsidR="00C930E9" w:rsidRDefault="007C53D3" w:rsidP="003F2179">
      <w:r>
        <w:br w:type="page"/>
      </w:r>
    </w:p>
    <w:p w14:paraId="6983B5C3" w14:textId="77777777" w:rsidR="00C930E9" w:rsidRPr="003E60F7" w:rsidRDefault="007C53D3" w:rsidP="003A15E6">
      <w:pPr>
        <w:pStyle w:val="Titre1"/>
      </w:pPr>
      <w:bookmarkStart w:id="0" w:name="_Toc120516490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9C68D2A" w14:textId="3B307DC0" w:rsidR="00D36523" w:rsidRDefault="00D36523" w:rsidP="005041BA">
      <w:pPr>
        <w:ind w:left="432"/>
      </w:pPr>
      <w:bookmarkStart w:id="1" w:name="_Toc120516491"/>
    </w:p>
    <w:p w14:paraId="48F05DBA" w14:textId="290AD457" w:rsidR="00C75078" w:rsidRDefault="005041BA" w:rsidP="00C75078">
      <w:pPr>
        <w:ind w:left="432"/>
      </w:pPr>
      <w:r>
        <w:t xml:space="preserve">Ce projet vise </w:t>
      </w:r>
      <w:r w:rsidR="00C75078">
        <w:t>à</w:t>
      </w:r>
      <w:r>
        <w:t xml:space="preserve"> produire un petit jeu s’inspirant du fameux jeu </w:t>
      </w:r>
      <w:hyperlink r:id="rId12" w:history="1">
        <w:r w:rsidRPr="004844A4">
          <w:rPr>
            <w:rStyle w:val="Lienhypertexte"/>
          </w:rPr>
          <w:t>Space I</w:t>
        </w:r>
        <w:r w:rsidRPr="004844A4">
          <w:rPr>
            <w:rStyle w:val="Lienhypertexte"/>
          </w:rPr>
          <w:t>n</w:t>
        </w:r>
        <w:r w:rsidRPr="004844A4">
          <w:rPr>
            <w:rStyle w:val="Lienhypertexte"/>
          </w:rPr>
          <w:t>vaders</w:t>
        </w:r>
      </w:hyperlink>
      <w:r w:rsidR="00C75078">
        <w:t>.</w:t>
      </w:r>
    </w:p>
    <w:p w14:paraId="1F80E1FA" w14:textId="4E476FD3" w:rsidR="005354F7" w:rsidRDefault="000B3659" w:rsidP="00C75078">
      <w:pPr>
        <w:ind w:left="432"/>
      </w:pPr>
      <w:r>
        <w:t>Celui-ci sera fait en C# programmation orienté objets</w:t>
      </w:r>
      <w:r w:rsidR="00151D67">
        <w:t xml:space="preserve">. Il </w:t>
      </w:r>
      <w:r w:rsidR="00230D7F">
        <w:t>sera</w:t>
      </w:r>
      <w:r w:rsidR="00151D67">
        <w:t xml:space="preserve"> réalisé durant le projet de développement P_Dev</w:t>
      </w:r>
      <w:r w:rsidR="00230D7F">
        <w:t xml:space="preserve">. Le jeu </w:t>
      </w:r>
      <w:r w:rsidR="009A5DE7">
        <w:t>tournera</w:t>
      </w:r>
      <w:r w:rsidR="00230D7F">
        <w:t xml:space="preserve"> sur </w:t>
      </w:r>
      <w:r w:rsidR="009A5DE7">
        <w:t>Windows 10 dans une console.</w:t>
      </w:r>
    </w:p>
    <w:p w14:paraId="28D9BC49" w14:textId="30D0EAA5" w:rsidR="006E2C58" w:rsidRPr="003E60F7" w:rsidRDefault="006E2C58" w:rsidP="003E60F7">
      <w:pPr>
        <w:pStyle w:val="Titre1"/>
      </w:pPr>
      <w:r w:rsidRPr="00791020">
        <w:t>Objectifs</w:t>
      </w:r>
      <w:bookmarkEnd w:id="1"/>
    </w:p>
    <w:p w14:paraId="44190FFD" w14:textId="2A73061D" w:rsidR="006E2C58" w:rsidRDefault="006E2C58" w:rsidP="0050256D">
      <w:pPr>
        <w:ind w:left="432"/>
        <w:rPr>
          <w:szCs w:val="14"/>
        </w:rPr>
      </w:pPr>
    </w:p>
    <w:p w14:paraId="19BE3D89" w14:textId="1C81937C" w:rsidR="00261EF8" w:rsidRDefault="00D10AF2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Apprendre à planifier un projet avec des échéance</w:t>
      </w:r>
      <w:r w:rsidR="0062635C">
        <w:rPr>
          <w:szCs w:val="14"/>
        </w:rPr>
        <w:t>s</w:t>
      </w:r>
      <w:r>
        <w:rPr>
          <w:szCs w:val="14"/>
        </w:rPr>
        <w:t xml:space="preserve"> de livraison</w:t>
      </w:r>
      <w:r w:rsidR="00D47082">
        <w:rPr>
          <w:szCs w:val="14"/>
        </w:rPr>
        <w:t xml:space="preserve"> (planification)</w:t>
      </w:r>
    </w:p>
    <w:p w14:paraId="0F14C143" w14:textId="0B0BB8EF" w:rsidR="00D10AF2" w:rsidRDefault="0062635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Utilisation des stories </w:t>
      </w:r>
      <w:r w:rsidR="00A50D25">
        <w:rPr>
          <w:szCs w:val="14"/>
        </w:rPr>
        <w:t>pour la DOD</w:t>
      </w:r>
      <w:r w:rsidR="006C75C7">
        <w:rPr>
          <w:szCs w:val="14"/>
        </w:rPr>
        <w:t xml:space="preserve"> (</w:t>
      </w:r>
      <w:hyperlink w:anchor="_Analyse_Fonctionnelle" w:history="1">
        <w:r w:rsidR="006C75C7" w:rsidRPr="009C1741">
          <w:rPr>
            <w:rStyle w:val="Lienhypertexte"/>
            <w:szCs w:val="14"/>
          </w:rPr>
          <w:t xml:space="preserve">liste des </w:t>
        </w:r>
        <w:r w:rsidR="006C75C7" w:rsidRPr="009C1741">
          <w:rPr>
            <w:rStyle w:val="Lienhypertexte"/>
            <w:szCs w:val="14"/>
          </w:rPr>
          <w:t>s</w:t>
        </w:r>
        <w:r w:rsidR="006C75C7" w:rsidRPr="009C1741">
          <w:rPr>
            <w:rStyle w:val="Lienhypertexte"/>
            <w:szCs w:val="14"/>
          </w:rPr>
          <w:t>tories</w:t>
        </w:r>
      </w:hyperlink>
      <w:r w:rsidR="006C75C7">
        <w:rPr>
          <w:szCs w:val="14"/>
        </w:rPr>
        <w:t>)</w:t>
      </w:r>
    </w:p>
    <w:p w14:paraId="55808D39" w14:textId="41B49FA8" w:rsidR="00A50D25" w:rsidRDefault="00F2193B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diagramme UML</w:t>
      </w:r>
      <w:r w:rsidR="001C11BC">
        <w:rPr>
          <w:szCs w:val="14"/>
        </w:rPr>
        <w:t xml:space="preserve"> pour améliorer la compréhension du code</w:t>
      </w:r>
    </w:p>
    <w:p w14:paraId="62112995" w14:textId="7F95B692" w:rsidR="00F2193B" w:rsidRDefault="0091131C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 xml:space="preserve">Gestion des fichiers de projet </w:t>
      </w:r>
      <w:r w:rsidR="00CE41F3">
        <w:rPr>
          <w:szCs w:val="14"/>
        </w:rPr>
        <w:t>via</w:t>
      </w:r>
      <w:r>
        <w:rPr>
          <w:szCs w:val="14"/>
        </w:rPr>
        <w:t xml:space="preserve"> Github</w:t>
      </w:r>
      <w:r w:rsidR="00F12D50">
        <w:rPr>
          <w:szCs w:val="14"/>
        </w:rPr>
        <w:t xml:space="preserve"> (</w:t>
      </w:r>
      <w:hyperlink r:id="rId13" w:history="1">
        <w:r w:rsidR="00F12D50" w:rsidRPr="009C1741">
          <w:rPr>
            <w:rStyle w:val="Lienhypertexte"/>
            <w:szCs w:val="14"/>
          </w:rPr>
          <w:t>lien du Git</w:t>
        </w:r>
        <w:r w:rsidR="00F12D50" w:rsidRPr="009C1741">
          <w:rPr>
            <w:rStyle w:val="Lienhypertexte"/>
            <w:szCs w:val="14"/>
          </w:rPr>
          <w:t>h</w:t>
        </w:r>
        <w:r w:rsidR="00F12D50" w:rsidRPr="009C1741">
          <w:rPr>
            <w:rStyle w:val="Lienhypertexte"/>
            <w:szCs w:val="14"/>
          </w:rPr>
          <w:t>ub</w:t>
        </w:r>
      </w:hyperlink>
      <w:r w:rsidR="00F12D50">
        <w:rPr>
          <w:szCs w:val="14"/>
        </w:rPr>
        <w:t>)</w:t>
      </w:r>
    </w:p>
    <w:p w14:paraId="2E6D7DCF" w14:textId="6C6AA943" w:rsidR="0091131C" w:rsidRDefault="00042DFA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tests unitaire pour la pérennité du code</w:t>
      </w:r>
    </w:p>
    <w:p w14:paraId="54A2896B" w14:textId="2D97AE7D" w:rsidR="00042DFA" w:rsidRDefault="00BA1633" w:rsidP="00D10AF2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classes pour une meilleur compréhension de chaque élément du programme</w:t>
      </w:r>
      <w:r w:rsidR="00E572B4">
        <w:rPr>
          <w:szCs w:val="14"/>
        </w:rPr>
        <w:t xml:space="preserve"> (</w:t>
      </w:r>
      <w:hyperlink w:anchor="_Analyse_Technique" w:history="1">
        <w:r w:rsidR="00E572B4" w:rsidRPr="009C1741">
          <w:rPr>
            <w:rStyle w:val="Lienhypertexte"/>
            <w:szCs w:val="14"/>
          </w:rPr>
          <w:t>voir diagramme UML</w:t>
        </w:r>
        <w:r w:rsidR="00E572B4" w:rsidRPr="009C1741">
          <w:rPr>
            <w:rStyle w:val="Lienhypertexte"/>
            <w:szCs w:val="14"/>
          </w:rPr>
          <w:t xml:space="preserve"> </w:t>
        </w:r>
        <w:r w:rsidR="00E572B4" w:rsidRPr="009C1741">
          <w:rPr>
            <w:rStyle w:val="Lienhypertexte"/>
            <w:szCs w:val="14"/>
          </w:rPr>
          <w:t>de classes</w:t>
        </w:r>
      </w:hyperlink>
      <w:r w:rsidR="00E572B4">
        <w:rPr>
          <w:szCs w:val="14"/>
        </w:rPr>
        <w:t>)</w:t>
      </w:r>
    </w:p>
    <w:p w14:paraId="67B70FA7" w14:textId="42B4414D" w:rsidR="00146E23" w:rsidRPr="004B77F0" w:rsidRDefault="00565ACC" w:rsidP="004B77F0">
      <w:pPr>
        <w:pStyle w:val="Paragraphedeliste"/>
        <w:numPr>
          <w:ilvl w:val="0"/>
          <w:numId w:val="27"/>
        </w:numPr>
        <w:rPr>
          <w:szCs w:val="14"/>
        </w:rPr>
      </w:pPr>
      <w:r>
        <w:rPr>
          <w:szCs w:val="14"/>
        </w:rPr>
        <w:t>Utilisation de l’héritage pour une optimisation du code au sein des classes</w:t>
      </w:r>
    </w:p>
    <w:p w14:paraId="304BDE67" w14:textId="77777777" w:rsidR="0083170D" w:rsidRDefault="0083170D" w:rsidP="0083170D">
      <w:pPr>
        <w:pStyle w:val="Titre1"/>
      </w:pPr>
      <w:bookmarkStart w:id="2" w:name="_Toc120516492"/>
      <w:bookmarkStart w:id="3" w:name="_Analyse_Fonctionnelle"/>
      <w:bookmarkEnd w:id="3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99FEA29" w14:textId="77777777" w:rsidR="00C75444" w:rsidRDefault="004961C0" w:rsidP="004961C0">
      <w:pPr>
        <w:pStyle w:val="Titre2"/>
      </w:pPr>
      <w:bookmarkStart w:id="4" w:name="_Toc120516493"/>
      <w:bookmarkStart w:id="5" w:name="_Lancement_du_jeu"/>
      <w:bookmarkEnd w:id="5"/>
      <w:r>
        <w:t>Lancement du jeu</w:t>
      </w:r>
      <w:bookmarkEnd w:id="4"/>
    </w:p>
    <w:p w14:paraId="36E71172" w14:textId="77777777" w:rsidR="004961C0" w:rsidRDefault="004961C0" w:rsidP="004961C0"/>
    <w:p w14:paraId="59950121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4592A1A" w14:textId="77777777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2BB0FC7E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3FD32778" w14:textId="77777777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229DFB31" w14:textId="77777777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BA3D0D" w14:textId="77777777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00C4E2AF" w14:textId="77777777" w:rsidR="00E24A88" w:rsidRDefault="00E24A88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C390794" w14:textId="77777777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52E46E7D" w14:textId="77777777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206F9FD2" w14:textId="77777777" w:rsidR="004A72F2" w:rsidRDefault="004A72F2" w:rsidP="004A72F2">
      <w:pPr>
        <w:pStyle w:val="Titre2"/>
      </w:pPr>
      <w:bookmarkStart w:id="6" w:name="_Toc120516494"/>
      <w:bookmarkStart w:id="7" w:name="_Menu_principale"/>
      <w:bookmarkEnd w:id="7"/>
      <w:r>
        <w:t>Menu principale</w:t>
      </w:r>
      <w:bookmarkEnd w:id="6"/>
    </w:p>
    <w:p w14:paraId="7552F462" w14:textId="77777777" w:rsidR="004A72F2" w:rsidRDefault="004A72F2" w:rsidP="004A72F2"/>
    <w:p w14:paraId="0A763D2E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515BEA3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5E3F6481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0FF9B47" w14:textId="77777777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28F4DAA5" w14:textId="77777777" w:rsidR="00E24A88" w:rsidRDefault="00E24A88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474BC57" w14:textId="77777777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6A2BA0" w14:textId="77777777" w:rsidR="00E24A88" w:rsidRDefault="00E24A88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1860AF" w14:textId="77777777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7B41DEF4" w14:textId="77777777" w:rsidR="00E24A88" w:rsidRDefault="00E24A88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133E7D" w14:textId="3D7ABEA0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114AEFC8" w14:textId="6501FEA1" w:rsidR="006C5511" w:rsidRDefault="006C5511" w:rsidP="006C5511">
      <w:pPr>
        <w:pStyle w:val="Titre2"/>
      </w:pPr>
      <w:r>
        <w:t>Menu about</w:t>
      </w:r>
    </w:p>
    <w:p w14:paraId="02DD8069" w14:textId="77777777" w:rsidR="006C5511" w:rsidRDefault="006C5511" w:rsidP="006C5511"/>
    <w:p w14:paraId="0693EAD4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3A480B6" w14:textId="2A586E7B" w:rsidR="006C5511" w:rsidRPr="004A72F2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des infos sur la création du jeu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 xml:space="preserve">Pour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comprendre les motivations du développeur </w:t>
      </w:r>
    </w:p>
    <w:p w14:paraId="08EAB1B5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EB0312A" w14:textId="4E0AEC1D" w:rsidR="006C5511" w:rsidRPr="00A16840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Dans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Quand je choisi le menu about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menu about s’affiche</w:t>
      </w:r>
    </w:p>
    <w:p w14:paraId="385AEBE1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8EFC450" w14:textId="00214513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Dans le menu about </w:t>
      </w:r>
    </w:p>
    <w:p w14:paraId="1763919E" w14:textId="07B79B6A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je presse escape</w:t>
      </w:r>
    </w:p>
    <w:p w14:paraId="29D1DD0B" w14:textId="7D810D9D" w:rsidR="006C5511" w:rsidRDefault="006C5511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principale s’affiche</w:t>
      </w:r>
    </w:p>
    <w:p w14:paraId="62510106" w14:textId="77777777" w:rsidR="004F1487" w:rsidRDefault="004F1487" w:rsidP="004F1487">
      <w:pPr>
        <w:pStyle w:val="Titre2"/>
      </w:pPr>
      <w:bookmarkStart w:id="8" w:name="_Toc120516495"/>
      <w:bookmarkStart w:id="9" w:name="_Menu_option"/>
      <w:bookmarkEnd w:id="9"/>
      <w:r>
        <w:t>Menu option</w:t>
      </w:r>
      <w:bookmarkEnd w:id="8"/>
    </w:p>
    <w:p w14:paraId="58A1252F" w14:textId="77777777" w:rsidR="004F1487" w:rsidRDefault="004F1487" w:rsidP="004F1487"/>
    <w:p w14:paraId="391C6C64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771CE3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7E9BDACC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C25B600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la difficulté change (facile -&gt; moyen -&gt; difficile -&gt; godmod -&gt; facile)</w:t>
      </w:r>
    </w:p>
    <w:p w14:paraId="0DC3FB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291BE92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1C48BA70" w14:textId="77777777" w:rsidR="00E24A88" w:rsidRDefault="00E24A88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251489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029187F1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418D68F" w14:textId="77777777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67EBF3A8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1EF5E5A" w14:textId="77777777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3703993C" w14:textId="77777777" w:rsidR="00E24A88" w:rsidRDefault="00E24A88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01A53E9" w14:textId="77777777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D11E591" w14:textId="77777777" w:rsidR="008B5CDD" w:rsidRDefault="008B5CDD" w:rsidP="008B5CDD">
      <w:pPr>
        <w:pStyle w:val="Titre2"/>
      </w:pPr>
      <w:bookmarkStart w:id="10" w:name="_Toc120516496"/>
      <w:bookmarkStart w:id="11" w:name="_Pseudo_avant_de"/>
      <w:bookmarkEnd w:id="11"/>
      <w:r>
        <w:t>Pseudo avant de jouer</w:t>
      </w:r>
      <w:bookmarkEnd w:id="10"/>
    </w:p>
    <w:p w14:paraId="22A0AFF0" w14:textId="77777777" w:rsidR="008B5CDD" w:rsidRDefault="008B5CDD" w:rsidP="008B5CDD"/>
    <w:p w14:paraId="098A4FE0" w14:textId="77777777" w:rsidR="008B5CDD" w:rsidRDefault="008B5CDD" w:rsidP="008B5CDD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A26F502" w14:textId="77777777" w:rsidR="008B5CDD" w:rsidRPr="004F1487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rentrer mon pseudo avant de jouer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Afin que mon highscore s’affiche dans le menu HIGHSCORES</w:t>
      </w:r>
    </w:p>
    <w:p w14:paraId="6391FCC8" w14:textId="77777777" w:rsidR="008B5CDD" w:rsidRPr="00CA6856" w:rsidRDefault="008B5CDD" w:rsidP="008B5CDD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29B6131" w14:textId="77777777" w:rsidR="008B5CDD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</w:t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 xml:space="preserve"> l’entrée PLAY sur le menu principale est choisie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E96F39"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</w:p>
    <w:p w14:paraId="4DEC7B27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page d’entrée de pseudo s’affiche</w:t>
      </w:r>
    </w:p>
    <w:p w14:paraId="043D65CE" w14:textId="77777777" w:rsidR="008B5CDD" w:rsidRPr="003726C6" w:rsidRDefault="008B5CDD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277531F" w14:textId="77777777" w:rsidR="00E96F39" w:rsidRDefault="00E96F39" w:rsidP="008B5CD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Sur la page d’entré de pseudo </w:t>
      </w:r>
    </w:p>
    <w:p w14:paraId="76BCAA72" w14:textId="77777777" w:rsidR="008B5CDD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enter</w:t>
      </w:r>
      <w:r w:rsidR="008B5CDD" w:rsidRPr="003726C6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Le jeu se lance</w:t>
      </w:r>
    </w:p>
    <w:p w14:paraId="3EE3BD9E" w14:textId="77777777" w:rsidR="00E96F39" w:rsidRDefault="00E96F39" w:rsidP="00E96F39">
      <w:pPr>
        <w:pStyle w:val="Titre2"/>
      </w:pPr>
      <w:bookmarkStart w:id="12" w:name="_Toc120516497"/>
      <w:bookmarkStart w:id="13" w:name="_Lancement_de_la"/>
      <w:bookmarkEnd w:id="13"/>
      <w:r>
        <w:t>Lancement de la partie</w:t>
      </w:r>
      <w:bookmarkEnd w:id="12"/>
    </w:p>
    <w:p w14:paraId="41EE26F2" w14:textId="77777777" w:rsidR="00E96F39" w:rsidRDefault="00E96F39" w:rsidP="00E96F39"/>
    <w:p w14:paraId="6858F5DE" w14:textId="77777777" w:rsidR="00E96F39" w:rsidRDefault="00E96F39" w:rsidP="00E96F39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7DD2B54" w14:textId="77777777" w:rsidR="00E96F39" w:rsidRPr="004F1487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que tous les éléments du jeu </w:t>
      </w:r>
      <w:r w:rsidR="001812A0">
        <w:rPr>
          <w:rFonts w:ascii="Calibri" w:hAnsi="Calibri" w:cs="Calibri"/>
          <w:color w:val="000000"/>
          <w:szCs w:val="24"/>
          <w:lang w:val="fr-CH" w:eastAsia="fr-CH"/>
        </w:rPr>
        <w:t>s’affichent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correctement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jouer dans de bonnes conditions</w:t>
      </w:r>
    </w:p>
    <w:p w14:paraId="3AD3FBA6" w14:textId="77777777" w:rsidR="00E96F39" w:rsidRPr="00CA6856" w:rsidRDefault="00E96F39" w:rsidP="00E96F39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169E9BE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07390115" w14:textId="77777777" w:rsidR="00E96F39" w:rsidRDefault="001812A0" w:rsidP="001812A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s’affiche en haut a gauche de l’écran (3)</w:t>
      </w:r>
    </w:p>
    <w:p w14:paraId="30EB3B33" w14:textId="77777777" w:rsidR="00E96F39" w:rsidRPr="003726C6" w:rsidRDefault="00E96F39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B4AF2B0" w14:textId="77777777" w:rsidR="00E96F39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154D17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murs s’affichent entièrement (5)</w:t>
      </w:r>
    </w:p>
    <w:p w14:paraId="4990AFEA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EB98CD5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F5CA5A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score s’affiche en haut à droite</w:t>
      </w:r>
    </w:p>
    <w:p w14:paraId="604B4B62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397E164" w14:textId="77777777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Au lancement de la partie</w:t>
      </w:r>
    </w:p>
    <w:p w14:paraId="34AE9DA8" w14:textId="0DBBA6CF" w:rsidR="001812A0" w:rsidRDefault="001812A0" w:rsidP="00E96F3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s’affichent (3 ligne et 7 par lignes)</w:t>
      </w:r>
    </w:p>
    <w:p w14:paraId="1A4407E3" w14:textId="0274105B" w:rsidR="00251F15" w:rsidRDefault="00251F15" w:rsidP="006E0E0B">
      <w:pPr>
        <w:pStyle w:val="Titre2"/>
      </w:pPr>
      <w:bookmarkStart w:id="14" w:name="_Compteur_de_vie"/>
      <w:bookmarkEnd w:id="14"/>
      <w:r>
        <w:t>Compteur de vie</w:t>
      </w:r>
    </w:p>
    <w:p w14:paraId="3EEF5F6A" w14:textId="77777777" w:rsidR="00251F15" w:rsidRDefault="00251F15" w:rsidP="00251F15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545EBE5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avoir un compteur de vie (3)</w:t>
      </w:r>
    </w:p>
    <w:p w14:paraId="002C3815" w14:textId="306D840D" w:rsidR="00251F15" w:rsidRPr="004F1487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Pour savoir combien de fois j’ai encore droit à l’erreur</w:t>
      </w:r>
    </w:p>
    <w:p w14:paraId="3B70378D" w14:textId="77777777" w:rsidR="00251F15" w:rsidRPr="00CA6856" w:rsidRDefault="00251F15" w:rsidP="00251F1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57109E30" w14:textId="77777777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tir alien touche le vaisseau du joueur</w:t>
      </w:r>
    </w:p>
    <w:p w14:paraId="0AF8AB0F" w14:textId="242D821A" w:rsidR="00251F15" w:rsidRDefault="00251F15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fait disparaitre une vie</w:t>
      </w:r>
    </w:p>
    <w:p w14:paraId="4FA44B17" w14:textId="77777777" w:rsidR="002E49FE" w:rsidRPr="002E49FE" w:rsidRDefault="002E49FE" w:rsidP="00225D70">
      <w:pPr>
        <w:pStyle w:val="Titre2"/>
        <w:rPr>
          <w:bCs/>
        </w:rPr>
      </w:pPr>
      <w:bookmarkStart w:id="15" w:name="_Score_en_temps"/>
      <w:bookmarkEnd w:id="15"/>
      <w:r>
        <w:t xml:space="preserve">Score en temps réel </w:t>
      </w:r>
    </w:p>
    <w:p w14:paraId="241309EC" w14:textId="77777777" w:rsidR="002E49FE" w:rsidRDefault="002E49FE" w:rsidP="002E49FE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7E2083" w14:textId="1A409C15" w:rsidR="002E49FE" w:rsidRDefault="002E49FE" w:rsidP="002E49FE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</w:t>
      </w:r>
      <w:r w:rsidR="00F44935">
        <w:rPr>
          <w:rFonts w:ascii="Calibri" w:hAnsi="Calibri" w:cs="Calibri"/>
          <w:color w:val="000000"/>
          <w:szCs w:val="24"/>
          <w:lang w:val="fr-CH" w:eastAsia="fr-CH"/>
        </w:rPr>
        <w:t xml:space="preserve"> que chaque alien détruit me rapporte des points</w:t>
      </w:r>
    </w:p>
    <w:p w14:paraId="4A391CDE" w14:textId="77777777" w:rsidR="00F44935" w:rsidRDefault="00F44935" w:rsidP="00F44935">
      <w:pPr>
        <w:ind w:left="708" w:firstLine="708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Afin de battre mon highscore</w:t>
      </w:r>
    </w:p>
    <w:p w14:paraId="1F8DC8B8" w14:textId="78615CFC" w:rsidR="002E49FE" w:rsidRPr="00CA6856" w:rsidRDefault="002E49FE" w:rsidP="00F44935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00E4F47E" w14:textId="1422499C" w:rsidR="002E49FE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du joueur est touché</w:t>
      </w:r>
    </w:p>
    <w:p w14:paraId="7A5B1ADB" w14:textId="128C4161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joueur perd des points (100)</w:t>
      </w:r>
    </w:p>
    <w:p w14:paraId="38A36EDE" w14:textId="70E10B6B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48000BC" w14:textId="0D0955D4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A est détruit</w:t>
      </w:r>
    </w:p>
    <w:p w14:paraId="3A2E6568" w14:textId="429B8F2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10 points</w:t>
      </w:r>
    </w:p>
    <w:p w14:paraId="64D08B1C" w14:textId="2F75A23D" w:rsidR="007F68DA" w:rsidRDefault="007F68DA" w:rsidP="00251F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12356" w14:textId="11158C9F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B est détruit</w:t>
      </w:r>
    </w:p>
    <w:p w14:paraId="4EDDDBAC" w14:textId="18A84E77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20 points</w:t>
      </w:r>
    </w:p>
    <w:p w14:paraId="0A22DFC8" w14:textId="76EFBB6B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5CAFECA" w14:textId="2AC2C04A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de type C est détruit</w:t>
      </w:r>
    </w:p>
    <w:p w14:paraId="65F5E7D0" w14:textId="66999BD6" w:rsidR="007F68DA" w:rsidRDefault="007F68DA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score augmente de 30 points</w:t>
      </w:r>
    </w:p>
    <w:p w14:paraId="4B438A69" w14:textId="2A6E51F1" w:rsidR="00F72E44" w:rsidRDefault="00F5272D" w:rsidP="00470F16">
      <w:pPr>
        <w:pStyle w:val="Titre2"/>
      </w:pPr>
      <w:bookmarkStart w:id="16" w:name="_Déplacement_du_vaisseau"/>
      <w:bookmarkEnd w:id="16"/>
      <w:r>
        <w:t>Déplacement du vaisseau du joueur</w:t>
      </w:r>
    </w:p>
    <w:p w14:paraId="7921CD7C" w14:textId="77777777" w:rsidR="00F72E44" w:rsidRDefault="00F72E44" w:rsidP="00F72E44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D50B1B" w14:textId="47B40345" w:rsidR="00F72E44" w:rsidRPr="004F1487" w:rsidRDefault="00F72E44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déplacer mon vaisseau de manière horizontal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F5272D">
        <w:rPr>
          <w:rFonts w:ascii="Calibri" w:hAnsi="Calibri" w:cs="Calibri"/>
          <w:color w:val="000000"/>
          <w:szCs w:val="24"/>
          <w:lang w:val="fr-CH" w:eastAsia="fr-CH"/>
        </w:rPr>
        <w:t>pouvoir esquiver les tirs ennemis et me positionné pour tirer sur les ennemis</w:t>
      </w:r>
    </w:p>
    <w:p w14:paraId="2817C46E" w14:textId="77777777" w:rsidR="00F72E44" w:rsidRPr="00CA6856" w:rsidRDefault="00F72E44" w:rsidP="00F72E44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2D77D96" w14:textId="49E27200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0F3C566D" w14:textId="2D209EC9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droite est pressée </w:t>
      </w:r>
    </w:p>
    <w:p w14:paraId="7BE9ABA6" w14:textId="2909BB29" w:rsidR="00F72E44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droite</w:t>
      </w:r>
    </w:p>
    <w:p w14:paraId="755DE5DD" w14:textId="2E48448D" w:rsidR="00F5272D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A67BADA" w14:textId="77777777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8781D54" w14:textId="73BF0EA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de gauche est pressée </w:t>
      </w:r>
    </w:p>
    <w:p w14:paraId="257A930A" w14:textId="4E51DB60" w:rsidR="00F5272D" w:rsidRDefault="00F5272D" w:rsidP="00F5272D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sur la gauche</w:t>
      </w:r>
    </w:p>
    <w:p w14:paraId="37A77C63" w14:textId="77777777" w:rsidR="00F5272D" w:rsidRPr="003726C6" w:rsidRDefault="00F5272D" w:rsidP="00F72E4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DFC5FE6" w14:textId="0FC26560" w:rsidR="00F72E44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En jeu </w:t>
      </w:r>
    </w:p>
    <w:p w14:paraId="2FB7D7D6" w14:textId="322FC6CA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flèche directionnel est appuyée longuement</w:t>
      </w:r>
    </w:p>
    <w:p w14:paraId="5418AD29" w14:textId="6DEA0401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se déplace de manière continue dans la direction sélectionnée</w:t>
      </w:r>
    </w:p>
    <w:p w14:paraId="45A88549" w14:textId="6D0E2326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2675CA5" w14:textId="6DE2749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239EBBE3" w14:textId="231A94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arrive au bord de l’écran</w:t>
      </w:r>
    </w:p>
    <w:p w14:paraId="4DCE1CB5" w14:textId="5708DFE0" w:rsidR="00F5272D" w:rsidRDefault="00F5272D" w:rsidP="007F68DA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ne peut plus se déplacer vers le côté ou il est déjà collé au bord</w:t>
      </w:r>
    </w:p>
    <w:p w14:paraId="1D64C5B2" w14:textId="39D0107D" w:rsidR="004A2162" w:rsidRPr="004A2162" w:rsidRDefault="004A2162" w:rsidP="00C71566">
      <w:pPr>
        <w:pStyle w:val="Titre2"/>
        <w:rPr>
          <w:bCs/>
        </w:rPr>
      </w:pPr>
      <w:bookmarkStart w:id="17" w:name="_Tir_du_vaisseau"/>
      <w:bookmarkEnd w:id="17"/>
      <w:r>
        <w:t>Tir du vaisseau du joueur</w:t>
      </w:r>
    </w:p>
    <w:p w14:paraId="2C3EB344" w14:textId="77777777" w:rsidR="0047676B" w:rsidRDefault="0047676B" w:rsidP="0047676B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3DF0CE3" w14:textId="5BF4A690" w:rsidR="004A2162" w:rsidRPr="004F1487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tirer vers le haut avec mon vaisseau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>Pour pouvoir détruire les aliens</w:t>
      </w:r>
    </w:p>
    <w:p w14:paraId="0EFE3583" w14:textId="77777777" w:rsidR="004A2162" w:rsidRPr="00CA6856" w:rsidRDefault="004A2162" w:rsidP="004A216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49579C49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jeu</w:t>
      </w:r>
    </w:p>
    <w:p w14:paraId="4113711D" w14:textId="4C6C6FE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21E74226" w14:textId="4C45721B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vaisseau tir un laser vers le haut</w:t>
      </w:r>
    </w:p>
    <w:p w14:paraId="3FE172C3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6FC7D34" w14:textId="028D6C7A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laser a été tiré il y a moins d’une seconde</w:t>
      </w:r>
    </w:p>
    <w:p w14:paraId="5F5C0FFA" w14:textId="492A1EF5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La flèche haut est pressée </w:t>
      </w:r>
    </w:p>
    <w:p w14:paraId="69DDCCB9" w14:textId="11D0C679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7D03CC6A" w14:textId="77777777" w:rsidR="004A2162" w:rsidRPr="003726C6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15C5FE57" w14:textId="0F83D621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est tiré</w:t>
      </w:r>
    </w:p>
    <w:p w14:paraId="0BC59610" w14:textId="18F39878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Il avance d’une case vers le haut </w:t>
      </w:r>
      <w:r w:rsidR="00151D67">
        <w:rPr>
          <w:rFonts w:ascii="Calibri" w:hAnsi="Calibri" w:cs="Calibri"/>
          <w:color w:val="000000"/>
          <w:szCs w:val="24"/>
          <w:lang w:val="fr-CH" w:eastAsia="fr-CH"/>
        </w:rPr>
        <w:t>tous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les quart</w:t>
      </w:r>
      <w:r w:rsidR="0088704B">
        <w:rPr>
          <w:rFonts w:ascii="Calibri" w:hAnsi="Calibri" w:cs="Calibri"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de seconde</w:t>
      </w:r>
    </w:p>
    <w:p w14:paraId="361AA7EC" w14:textId="77777777" w:rsidR="004A2162" w:rsidRDefault="004A2162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10F8D10" w14:textId="5A14F691" w:rsidR="004A2162" w:rsidRDefault="00527C5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missile atteint le haut de l’écran</w:t>
      </w:r>
    </w:p>
    <w:p w14:paraId="71441102" w14:textId="43E7D4D4" w:rsidR="00527C53" w:rsidRDefault="00D75CE3" w:rsidP="004A216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</w:t>
      </w:r>
      <w:r w:rsidR="00527C53">
        <w:rPr>
          <w:rFonts w:ascii="Calibri" w:hAnsi="Calibri" w:cs="Calibri"/>
          <w:color w:val="000000"/>
          <w:szCs w:val="24"/>
          <w:lang w:val="fr-CH" w:eastAsia="fr-CH"/>
        </w:rPr>
        <w:t>l disparait</w:t>
      </w:r>
    </w:p>
    <w:p w14:paraId="3BB45C03" w14:textId="5C399A01" w:rsidR="006C5511" w:rsidRPr="004A2162" w:rsidRDefault="001F4072" w:rsidP="006C5511">
      <w:pPr>
        <w:pStyle w:val="Titre2"/>
        <w:rPr>
          <w:bCs/>
        </w:rPr>
      </w:pPr>
      <w:bookmarkStart w:id="18" w:name="_Déplacement_des_aliens"/>
      <w:bookmarkEnd w:id="18"/>
      <w:r>
        <w:t>Déplacement des aliens</w:t>
      </w:r>
    </w:p>
    <w:p w14:paraId="113AA7D9" w14:textId="77777777" w:rsidR="006C5511" w:rsidRDefault="006C5511" w:rsidP="006C5511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245F19F" w14:textId="1C3CD913" w:rsidR="006C5511" w:rsidRPr="004F1487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Je veux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>que les aliens se déplacent latéralement et verticalement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</w:t>
      </w:r>
      <w:r w:rsidR="001A72AB">
        <w:rPr>
          <w:rFonts w:ascii="Calibri" w:hAnsi="Calibri" w:cs="Calibri"/>
          <w:color w:val="000000"/>
          <w:szCs w:val="24"/>
          <w:lang w:val="fr-CH" w:eastAsia="fr-CH"/>
        </w:rPr>
        <w:t xml:space="preserve">ajouter un atout à mon adversaire </w:t>
      </w:r>
    </w:p>
    <w:p w14:paraId="205326AC" w14:textId="77777777" w:rsidR="006C5511" w:rsidRPr="00CA6856" w:rsidRDefault="006C5511" w:rsidP="006C5511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30FF5A05" w14:textId="283CA9B0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15385AAD" w14:textId="0D168B5C" w:rsidR="006C5511" w:rsidRDefault="001A72AB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droit à un rythme régulier</w:t>
      </w:r>
    </w:p>
    <w:p w14:paraId="2DFB5446" w14:textId="77777777" w:rsidR="006C5511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8C4E36" w14:textId="77777777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en cour</w:t>
      </w:r>
    </w:p>
    <w:p w14:paraId="57A12C55" w14:textId="09AB096A" w:rsidR="001A72AB" w:rsidRDefault="001A72AB" w:rsidP="001A72A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Les aliens se déplacent vers la gauche à un rythme régulier</w:t>
      </w:r>
    </w:p>
    <w:p w14:paraId="30D7C90E" w14:textId="77777777" w:rsidR="006C5511" w:rsidRPr="003726C6" w:rsidRDefault="006C5511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9E31830" w14:textId="0FD562B0" w:rsidR="008B5CDD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touche le bord de l’écran</w:t>
      </w:r>
    </w:p>
    <w:p w14:paraId="0837C0C0" w14:textId="400144DA" w:rsidR="00C33A34" w:rsidRDefault="00C33A34" w:rsidP="006C5511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descendent d’une ligne et repartent dans l’autre sens </w:t>
      </w:r>
    </w:p>
    <w:p w14:paraId="7E826117" w14:textId="181882A4" w:rsidR="00F47FEF" w:rsidRPr="00F47FEF" w:rsidRDefault="00F47FEF" w:rsidP="008F5D15">
      <w:pPr>
        <w:pStyle w:val="Titre2"/>
        <w:rPr>
          <w:bCs/>
        </w:rPr>
      </w:pPr>
      <w:bookmarkStart w:id="19" w:name="_Tir_sur_les"/>
      <w:bookmarkEnd w:id="19"/>
      <w:r>
        <w:t>Tir sur les murs</w:t>
      </w:r>
    </w:p>
    <w:p w14:paraId="558A1820" w14:textId="77777777" w:rsidR="00F47FEF" w:rsidRDefault="00F47FEF" w:rsidP="00F47FEF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0282675" w14:textId="71754949" w:rsidR="00F47FEF" w:rsidRPr="004F1487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>Je veux que les murs soit destructible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Pour offrir plus de possibilité de gameplay  </w:t>
      </w:r>
    </w:p>
    <w:p w14:paraId="3F580C61" w14:textId="77777777" w:rsidR="00F47FEF" w:rsidRPr="00CA6856" w:rsidRDefault="00F47FEF" w:rsidP="00F47FEF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FDFAFB8" w14:textId="4470FF5C" w:rsidR="00F47FEF" w:rsidRDefault="00F47FEF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Quand </w:t>
      </w:r>
      <w:r w:rsidR="00B20CE3">
        <w:rPr>
          <w:rFonts w:ascii="Calibri" w:hAnsi="Calibri" w:cs="Calibri"/>
          <w:color w:val="000000"/>
          <w:szCs w:val="24"/>
          <w:lang w:val="fr-CH" w:eastAsia="fr-CH"/>
        </w:rPr>
        <w:t>un tir touche un mur</w:t>
      </w:r>
    </w:p>
    <w:p w14:paraId="421C8BFE" w14:textId="40FA2819" w:rsidR="00F47FEF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B20CE3">
        <w:rPr>
          <w:rFonts w:ascii="Calibri" w:hAnsi="Calibri" w:cs="Calibri"/>
          <w:color w:val="000000"/>
          <w:szCs w:val="24"/>
          <w:lang w:val="fr-CH" w:eastAsia="fr-CH"/>
        </w:rPr>
        <w:t>Le mur change de couleur (blanc -&gt;jaune -&gt; orange -&gt;rouge)</w:t>
      </w:r>
    </w:p>
    <w:p w14:paraId="310CC986" w14:textId="77777777" w:rsidR="00B20CE3" w:rsidRDefault="00B20CE3" w:rsidP="00F47FEF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5AE942D1" w14:textId="05C6ACBA" w:rsidR="00B20CE3" w:rsidRDefault="00B20CE3" w:rsidP="00B20CE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tir touche un mur rouge</w:t>
      </w:r>
    </w:p>
    <w:p w14:paraId="0823C155" w14:textId="495309C3" w:rsidR="003853C3" w:rsidRDefault="005B5D00" w:rsidP="00B35915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</w:t>
      </w:r>
      <w:r w:rsidR="00B20CE3" w:rsidRPr="00B20CE3">
        <w:rPr>
          <w:rFonts w:ascii="Calibri" w:hAnsi="Calibri" w:cs="Calibri"/>
          <w:color w:val="000000"/>
          <w:szCs w:val="24"/>
          <w:lang w:val="fr-CH" w:eastAsia="fr-CH"/>
        </w:rPr>
        <w:t xml:space="preserve"> mur disparait</w:t>
      </w:r>
    </w:p>
    <w:p w14:paraId="4E62C659" w14:textId="1D6D7612" w:rsidR="005B3A46" w:rsidRPr="00F47FEF" w:rsidRDefault="005B3A46" w:rsidP="005B3A46">
      <w:pPr>
        <w:pStyle w:val="Titre2"/>
        <w:rPr>
          <w:bCs/>
        </w:rPr>
      </w:pPr>
      <w:bookmarkStart w:id="20" w:name="_Tir_des_aliens"/>
      <w:bookmarkEnd w:id="20"/>
      <w:r>
        <w:t>Tir des aliens</w:t>
      </w:r>
    </w:p>
    <w:p w14:paraId="3E602BF5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1C486D4A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que les </w:t>
      </w:r>
      <w:r>
        <w:rPr>
          <w:rFonts w:ascii="Calibri" w:hAnsi="Calibri" w:cs="Calibri"/>
          <w:color w:val="000000"/>
          <w:szCs w:val="24"/>
          <w:lang w:val="fr-CH" w:eastAsia="fr-CH"/>
        </w:rPr>
        <w:t>aliens me tirent dessus</w:t>
      </w:r>
    </w:p>
    <w:p w14:paraId="0A8337DD" w14:textId="5ADE946B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Afin d’avoir un adversaire digne de ce nom  </w:t>
      </w:r>
    </w:p>
    <w:p w14:paraId="6702D54D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780B7083" w14:textId="0EA225CC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la partie est lancée</w:t>
      </w:r>
    </w:p>
    <w:p w14:paraId="7D90ACEA" w14:textId="2EE82C21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tirent vers le bas à intervalles irrégulier </w:t>
      </w:r>
    </w:p>
    <w:p w14:paraId="69E84A99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04502A2" w14:textId="0A5D368D" w:rsidR="005B3A46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En cours de jeu,</w:t>
      </w:r>
    </w:p>
    <w:p w14:paraId="3502759F" w14:textId="541106F9" w:rsidR="004E68BB" w:rsidRDefault="004E68B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Quand un alien tire, c’est qu’il n’y a pas un autre alien en dessous de lui</w:t>
      </w:r>
    </w:p>
    <w:p w14:paraId="6063C717" w14:textId="6ED9A6C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3BAF41C1" w14:textId="269B6C76" w:rsidR="005B3A46" w:rsidRPr="00F47FEF" w:rsidRDefault="005B3A46" w:rsidP="005B3A46">
      <w:pPr>
        <w:pStyle w:val="Titre2"/>
        <w:rPr>
          <w:bCs/>
        </w:rPr>
      </w:pPr>
      <w:bookmarkStart w:id="21" w:name="_Game_Over"/>
      <w:bookmarkEnd w:id="21"/>
      <w:r>
        <w:t>Game Over</w:t>
      </w:r>
    </w:p>
    <w:p w14:paraId="4D7A4FFF" w14:textId="77777777" w:rsidR="005B3A46" w:rsidRDefault="005B3A46" w:rsidP="005B3A46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26FBC1E" w14:textId="2D595DE8" w:rsidR="005B3A46" w:rsidRPr="004F1487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j’ai perdu la partie</w:t>
      </w:r>
    </w:p>
    <w:p w14:paraId="33908711" w14:textId="77777777" w:rsidR="005B3A46" w:rsidRPr="00CA6856" w:rsidRDefault="005B3A46" w:rsidP="005B3A4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1CA191" w14:textId="5AD8453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compteur de vie atteint zéro</w:t>
      </w:r>
    </w:p>
    <w:p w14:paraId="2E4E8CB3" w14:textId="5BEA748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(voir maquette)</w:t>
      </w:r>
    </w:p>
    <w:p w14:paraId="626F0AFF" w14:textId="77777777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A85C507" w14:textId="511CF88E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Les aliens atteignent la ligne ou commencent les murs de protections </w:t>
      </w:r>
    </w:p>
    <w:p w14:paraId="5F784E67" w14:textId="3EAFC94D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jeu se stoppe et un écran de Game Over s’affiche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  <w:r w:rsidR="002D568C">
        <w:rPr>
          <w:rFonts w:ascii="Calibri" w:hAnsi="Calibri" w:cs="Calibri"/>
          <w:color w:val="000000"/>
          <w:szCs w:val="24"/>
          <w:lang w:val="fr-CH" w:eastAsia="fr-CH"/>
        </w:rPr>
        <w:t>(voir maquette)</w:t>
      </w:r>
    </w:p>
    <w:p w14:paraId="6EC458B7" w14:textId="7D8C5F22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D2AA8E5" w14:textId="3EA4AC2A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 xml:space="preserve">A la pression de la touche y </w:t>
      </w:r>
    </w:p>
    <w:p w14:paraId="4E6D8E37" w14:textId="4785134B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Une nouvelle partie se lance</w:t>
      </w:r>
    </w:p>
    <w:p w14:paraId="5741ECDA" w14:textId="17284169" w:rsidR="005B3A46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71BBC2B" w14:textId="7076EB80" w:rsidR="00AC7BDB" w:rsidRDefault="00AC7BDB" w:rsidP="00AC7BDB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la touche n</w:t>
      </w:r>
    </w:p>
    <w:p w14:paraId="596DC31C" w14:textId="1D357521" w:rsidR="005B3A46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="005B3A46">
        <w:rPr>
          <w:rFonts w:ascii="Calibri" w:hAnsi="Calibri" w:cs="Calibri"/>
          <w:color w:val="000000"/>
          <w:szCs w:val="24"/>
          <w:lang w:val="fr-CH" w:eastAsia="fr-CH"/>
        </w:rPr>
        <w:t xml:space="preserve"> s’affiche</w:t>
      </w:r>
    </w:p>
    <w:p w14:paraId="26DB2E8F" w14:textId="4195E6EF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2EC94780" w14:textId="5586A7D6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A la pression de n’importe quel autre touche</w:t>
      </w:r>
    </w:p>
    <w:p w14:paraId="29E19143" w14:textId="7972DD92" w:rsidR="00AC7BDB" w:rsidRDefault="00AC7BDB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Il ne se passe rien</w:t>
      </w:r>
    </w:p>
    <w:p w14:paraId="4AE2A029" w14:textId="73273296" w:rsidR="000837B8" w:rsidRDefault="000837B8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62641795" w14:textId="7B6214D9" w:rsidR="000837B8" w:rsidRPr="00F47FEF" w:rsidRDefault="000837B8" w:rsidP="000837B8">
      <w:pPr>
        <w:pStyle w:val="Titre2"/>
        <w:rPr>
          <w:bCs/>
        </w:rPr>
      </w:pPr>
      <w:r>
        <w:t>Vaisseau du joueur touché</w:t>
      </w:r>
    </w:p>
    <w:p w14:paraId="34E99AE0" w14:textId="77777777" w:rsidR="000837B8" w:rsidRDefault="000837B8" w:rsidP="000837B8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00E764DC" w14:textId="56686E39" w:rsidR="000837B8" w:rsidRPr="004F1487" w:rsidRDefault="000837B8" w:rsidP="000837B8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savoir quand un tir ennemi me touche</w:t>
      </w:r>
    </w:p>
    <w:p w14:paraId="48150B76" w14:textId="77777777" w:rsidR="000837B8" w:rsidRPr="00CA6856" w:rsidRDefault="000837B8" w:rsidP="000837B8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4A988E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En cours de jeu,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0CB345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du joueur est touché par un laser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EA39C4A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vaisseau clignote et ne peut plus ni tirer ni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5AF7C94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Les aliens et les missiles tirés restent en mouvement.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84B19DD" w14:textId="77777777" w:rsidR="00817A7F" w:rsidRPr="00D60501" w:rsidRDefault="00817A7F" w:rsidP="00817A7F">
      <w:pPr>
        <w:pStyle w:val="paragraph"/>
        <w:numPr>
          <w:ilvl w:val="0"/>
          <w:numId w:val="26"/>
        </w:numPr>
        <w:spacing w:before="0" w:beforeAutospacing="0" w:after="0" w:afterAutospacing="0"/>
        <w:ind w:left="1770" w:firstLine="0"/>
        <w:textAlignment w:val="baseline"/>
        <w:rPr>
          <w:rFonts w:ascii="Calibri" w:hAnsi="Calibri" w:cs="Calibri"/>
          <w:color w:val="000000" w:themeColor="text1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nombre vies est décrémenté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42BF838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05DE5A62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Pendant que le vaisseau clignote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3E3E1381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un missile touche le vaisseau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E7F14A7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Le missile disparaît, le nombre de vies n’est pas modifié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C482DE0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1814B0BC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Quand le vaisseau a clignoté pendant 2s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6CCCE546" w14:textId="77777777" w:rsidR="00817A7F" w:rsidRPr="00D60501" w:rsidRDefault="00817A7F" w:rsidP="00817A7F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D60501">
        <w:rPr>
          <w:rStyle w:val="normaltextrun"/>
          <w:rFonts w:ascii="Calibri" w:hAnsi="Calibri" w:cs="Calibri"/>
          <w:color w:val="000000" w:themeColor="text1"/>
        </w:rPr>
        <w:t>Il redevient normal et peut à nouveau tirer et être déplacé</w:t>
      </w:r>
      <w:r w:rsidRPr="00D60501">
        <w:rPr>
          <w:rStyle w:val="eop"/>
          <w:rFonts w:ascii="Calibri" w:hAnsi="Calibri" w:cs="Calibri"/>
          <w:color w:val="000000" w:themeColor="text1"/>
        </w:rPr>
        <w:t> </w:t>
      </w:r>
    </w:p>
    <w:p w14:paraId="2EE00FF0" w14:textId="77777777" w:rsidR="005B3A46" w:rsidRPr="003853C3" w:rsidRDefault="005B3A46" w:rsidP="005B3A4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49FA0685" w14:textId="01F59AA7" w:rsidR="00BC3110" w:rsidRPr="00F47FEF" w:rsidRDefault="00BC3110" w:rsidP="00BC3110">
      <w:pPr>
        <w:pStyle w:val="Titre2"/>
        <w:rPr>
          <w:bCs/>
        </w:rPr>
      </w:pPr>
      <w:bookmarkStart w:id="22" w:name="_Alien_détruit"/>
      <w:bookmarkEnd w:id="22"/>
      <w:r>
        <w:t>Alien détruit</w:t>
      </w:r>
    </w:p>
    <w:p w14:paraId="17D8EE71" w14:textId="77777777" w:rsidR="00BC3110" w:rsidRDefault="00BC3110" w:rsidP="00BC311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78401B85" w14:textId="6A3575D5" w:rsidR="00BC3110" w:rsidRPr="004F1487" w:rsidRDefault="00BC3110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veux </w:t>
      </w:r>
      <w:r>
        <w:rPr>
          <w:rFonts w:ascii="Calibri" w:hAnsi="Calibri" w:cs="Calibri"/>
          <w:color w:val="000000"/>
          <w:szCs w:val="24"/>
          <w:lang w:val="fr-CH" w:eastAsia="fr-CH"/>
        </w:rPr>
        <w:t>pouvoir détruire les aliens</w:t>
      </w:r>
    </w:p>
    <w:p w14:paraId="4E6CBF8B" w14:textId="7C2EBBE4" w:rsidR="00BC3110" w:rsidRPr="00CA6856" w:rsidRDefault="00BC3110" w:rsidP="00BC3110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 w:rsidR="00A64ED7"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8A5D259" w14:textId="428F2305" w:rsidR="00BC3110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Un alien est touché par un laser tiré par le vaisseau</w:t>
      </w:r>
    </w:p>
    <w:p w14:paraId="083F5DB2" w14:textId="70192DE4" w:rsidR="007021FD" w:rsidRDefault="007021FD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t>L’alien disparait</w:t>
      </w:r>
    </w:p>
    <w:p w14:paraId="11026DEE" w14:textId="253FFEBB" w:rsidR="00370183" w:rsidRDefault="00370183" w:rsidP="00BC311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</w:p>
    <w:p w14:paraId="0807A3F2" w14:textId="4ED548FC" w:rsidR="00370183" w:rsidRPr="00F47FEF" w:rsidRDefault="00370183" w:rsidP="00370183">
      <w:pPr>
        <w:pStyle w:val="Titre2"/>
        <w:rPr>
          <w:bCs/>
        </w:rPr>
      </w:pPr>
      <w:bookmarkStart w:id="23" w:name="_Tous_les_alien"/>
      <w:bookmarkEnd w:id="23"/>
      <w:r>
        <w:t>Tous les alien détruit</w:t>
      </w:r>
    </w:p>
    <w:p w14:paraId="28292361" w14:textId="77777777" w:rsidR="00370183" w:rsidRDefault="00370183" w:rsidP="00370183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4D3EF703" w14:textId="023029BC" w:rsidR="00370183" w:rsidRPr="004F1487" w:rsidRDefault="00370183" w:rsidP="0037018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</w:r>
      <w:r w:rsidRPr="00F47FEF">
        <w:rPr>
          <w:rFonts w:ascii="Calibri" w:hAnsi="Calibri" w:cs="Calibri"/>
          <w:color w:val="000000"/>
          <w:szCs w:val="24"/>
          <w:lang w:val="fr-CH" w:eastAsia="fr-CH"/>
        </w:rPr>
        <w:t xml:space="preserve">Je 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qu’il se passe quelque chose </w:t>
      </w:r>
      <w:r w:rsidR="00055137">
        <w:rPr>
          <w:rFonts w:ascii="Calibri" w:hAnsi="Calibri" w:cs="Calibri"/>
          <w:color w:val="000000"/>
          <w:szCs w:val="24"/>
          <w:lang w:val="fr-CH" w:eastAsia="fr-CH"/>
        </w:rPr>
        <w:t>à</w:t>
      </w:r>
      <w:r>
        <w:rPr>
          <w:rFonts w:ascii="Calibri" w:hAnsi="Calibri" w:cs="Calibri"/>
          <w:color w:val="000000"/>
          <w:szCs w:val="24"/>
          <w:lang w:val="fr-CH" w:eastAsia="fr-CH"/>
        </w:rPr>
        <w:t xml:space="preserve"> la mort d’une vague entière d’ennemis </w:t>
      </w:r>
    </w:p>
    <w:p w14:paraId="0396FF77" w14:textId="77777777" w:rsidR="00370183" w:rsidRPr="00CA6856" w:rsidRDefault="00370183" w:rsidP="00370183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</w:t>
      </w:r>
      <w:r>
        <w:rPr>
          <w:rFonts w:cs="Arial"/>
          <w:b/>
          <w:bCs/>
          <w:color w:val="000000"/>
          <w:szCs w:val="24"/>
          <w:lang w:val="fr-CH" w:eastAsia="fr-CH"/>
        </w:rPr>
        <w:t>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1AF483C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bookmarkStart w:id="24" w:name="_Toc120516498"/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C72F6F1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joueur reçois une vie supplémentaire dans la limite maximal (3)</w:t>
      </w:r>
      <w:r>
        <w:rPr>
          <w:rStyle w:val="eop"/>
          <w:rFonts w:ascii="Calibri" w:hAnsi="Calibri" w:cs="Calibri"/>
          <w:color w:val="000000"/>
        </w:rPr>
        <w:t> </w:t>
      </w:r>
    </w:p>
    <w:p w14:paraId="417870E4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48F9F8A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Tous les aliens sont détruits </w:t>
      </w:r>
      <w:r>
        <w:rPr>
          <w:rStyle w:val="eop"/>
          <w:rFonts w:ascii="Calibri" w:hAnsi="Calibri" w:cs="Calibri"/>
          <w:color w:val="000000"/>
        </w:rPr>
        <w:t> </w:t>
      </w:r>
    </w:p>
    <w:p w14:paraId="54E83A4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Le message (next wave in) apparait</w:t>
      </w:r>
      <w:r>
        <w:rPr>
          <w:rStyle w:val="eop"/>
          <w:rFonts w:ascii="Calibri" w:hAnsi="Calibri" w:cs="Calibri"/>
          <w:color w:val="000000"/>
        </w:rPr>
        <w:t> </w:t>
      </w:r>
    </w:p>
    <w:p w14:paraId="6C1000F7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D0201C3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Le message (next wave in) </w:t>
      </w:r>
      <w:r>
        <w:rPr>
          <w:rStyle w:val="normaltextrun"/>
          <w:rFonts w:ascii="Calibri" w:hAnsi="Calibri" w:cs="Calibri"/>
          <w:color w:val="70AD47"/>
        </w:rPr>
        <w:t>est affiché</w:t>
      </w:r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10A5D66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Un décompte (3-2-1) s’affiche toutes les secondes</w:t>
      </w:r>
      <w:r>
        <w:rPr>
          <w:rStyle w:val="eop"/>
          <w:rFonts w:ascii="Calibri" w:hAnsi="Calibri" w:cs="Calibri"/>
          <w:color w:val="000000"/>
        </w:rPr>
        <w:t> </w:t>
      </w:r>
    </w:p>
    <w:p w14:paraId="55ADD770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92EC52C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0AD47"/>
        </w:rPr>
        <w:t>A la fin du décompte</w:t>
      </w:r>
      <w:r>
        <w:rPr>
          <w:rStyle w:val="eop"/>
          <w:rFonts w:ascii="Calibri" w:hAnsi="Calibri" w:cs="Calibri"/>
          <w:color w:val="70AD47"/>
        </w:rPr>
        <w:t> </w:t>
      </w:r>
    </w:p>
    <w:p w14:paraId="624EE886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0AD47"/>
        </w:rPr>
        <w:t>Le message (next wave in go !) apparait</w:t>
      </w:r>
      <w:r>
        <w:rPr>
          <w:rStyle w:val="eop"/>
          <w:rFonts w:ascii="Calibri" w:hAnsi="Calibri" w:cs="Calibri"/>
          <w:color w:val="70AD47"/>
        </w:rPr>
        <w:t> </w:t>
      </w:r>
    </w:p>
    <w:p w14:paraId="083B37B9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70AD47"/>
        </w:rPr>
        <w:t> </w:t>
      </w:r>
    </w:p>
    <w:p w14:paraId="62D55BEB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0AD47"/>
          <w:lang w:val="en-US"/>
        </w:rPr>
        <w:t>Le message (next wave in go !) est affiché</w:t>
      </w:r>
      <w:r>
        <w:rPr>
          <w:rStyle w:val="eop"/>
          <w:rFonts w:ascii="Calibri" w:hAnsi="Calibri" w:cs="Calibri"/>
          <w:color w:val="70AD47"/>
        </w:rPr>
        <w:t> </w:t>
      </w:r>
    </w:p>
    <w:p w14:paraId="2E342A8D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0AD47"/>
          <w:lang w:val="en-US"/>
        </w:rPr>
        <w:t>Une seconde s’écoule</w:t>
      </w:r>
      <w:r>
        <w:rPr>
          <w:rStyle w:val="eop"/>
          <w:rFonts w:ascii="Calibri" w:hAnsi="Calibri" w:cs="Calibri"/>
          <w:color w:val="70AD47"/>
        </w:rPr>
        <w:t> </w:t>
      </w:r>
    </w:p>
    <w:p w14:paraId="22513772" w14:textId="77777777" w:rsidR="00055137" w:rsidRDefault="00055137" w:rsidP="00055137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0AD47"/>
        </w:rPr>
        <w:t>Le message disparaît, la nouvelle vague d’alien apparaît, on passe en mode jeu</w:t>
      </w:r>
      <w:r>
        <w:rPr>
          <w:rStyle w:val="eop"/>
          <w:rFonts w:ascii="Calibri" w:hAnsi="Calibri" w:cs="Calibri"/>
          <w:color w:val="70AD47"/>
        </w:rPr>
        <w:t> </w:t>
      </w:r>
    </w:p>
    <w:p w14:paraId="5EBC8FD3" w14:textId="77777777" w:rsidR="00F53ED8" w:rsidRPr="003E60F7" w:rsidRDefault="00F53ED8" w:rsidP="003E60F7">
      <w:pPr>
        <w:pStyle w:val="Titre1"/>
      </w:pPr>
      <w:r w:rsidRPr="00791020">
        <w:t>Planification</w:t>
      </w:r>
      <w:r w:rsidR="003A15E6" w:rsidRPr="003E60F7">
        <w:t xml:space="preserve"> initiale</w:t>
      </w:r>
      <w:bookmarkEnd w:id="24"/>
    </w:p>
    <w:p w14:paraId="02E68977" w14:textId="00C9B6B3" w:rsidR="00F53ED8" w:rsidRDefault="00B8504D" w:rsidP="00F53ED8">
      <w:r>
        <w:t>Beta 1</w:t>
      </w:r>
      <w:r w:rsidR="009C1741">
        <w:t xml:space="preserve"> (</w:t>
      </w:r>
      <w:r w:rsidR="000149D1">
        <w:t>11</w:t>
      </w:r>
      <w:r w:rsidR="009C1741">
        <w:t>.11.2022)</w:t>
      </w:r>
      <w:r w:rsidR="00920D95">
        <w:t xml:space="preserve"> </w:t>
      </w:r>
      <w:r>
        <w:t>:</w:t>
      </w:r>
    </w:p>
    <w:p w14:paraId="61345EB7" w14:textId="58179138" w:rsidR="00B8504D" w:rsidRPr="00F62C9B" w:rsidRDefault="00981E1F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Lancement_du_jeu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du jeu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principal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principale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Menu_option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Menu option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Pseudo_avant_de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Pseudo</w:t>
        </w:r>
        <w:r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avant de jouer</w:t>
        </w:r>
      </w:hyperlink>
      <w:r w:rsidR="00B8504D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Lancement_de_la" w:history="1">
        <w:r w:rsidR="00B8504D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Lancement de la partie</w:t>
        </w:r>
      </w:hyperlink>
    </w:p>
    <w:p w14:paraId="31226D13" w14:textId="77777777" w:rsidR="00B8504D" w:rsidRPr="00B8504D" w:rsidRDefault="00B8504D" w:rsidP="00F53ED8">
      <w:pPr>
        <w:rPr>
          <w:lang w:val="fr-CH"/>
        </w:rPr>
      </w:pPr>
    </w:p>
    <w:p w14:paraId="10BF2D2D" w14:textId="62B2EAC7" w:rsidR="00B8504D" w:rsidRDefault="00B8504D" w:rsidP="00F53ED8">
      <w:r>
        <w:t>Beta2</w:t>
      </w:r>
      <w:r w:rsidR="009C1741">
        <w:t xml:space="preserve"> (</w:t>
      </w:r>
      <w:r w:rsidR="000149D1">
        <w:t>2</w:t>
      </w:r>
      <w:r w:rsidR="009C1741">
        <w:t>.1</w:t>
      </w:r>
      <w:r w:rsidR="000149D1">
        <w:t>2</w:t>
      </w:r>
      <w:r w:rsidR="009C1741">
        <w:t>.2022)</w:t>
      </w:r>
      <w:r w:rsidR="00920D95">
        <w:t xml:space="preserve"> </w:t>
      </w:r>
      <w:r>
        <w:t>:</w:t>
      </w:r>
    </w:p>
    <w:p w14:paraId="1134BE77" w14:textId="0388DA97" w:rsidR="00F62C9B" w:rsidRPr="00F62C9B" w:rsidRDefault="00981E1F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Tir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es_alien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des aliens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Déplacement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Déplacement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du_vaisseau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du vaisseau du joueur</w:t>
        </w:r>
      </w:hyperlink>
      <w:r w:rsidR="00F62C9B" w:rsidRPr="00F62C9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ir_sur_les" w:history="1">
        <w:r w:rsidR="00F62C9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Tir sur les murs</w:t>
        </w:r>
      </w:hyperlink>
    </w:p>
    <w:p w14:paraId="2F7B87AA" w14:textId="51D2ADB6" w:rsidR="00B8504D" w:rsidRDefault="009C1741" w:rsidP="00F53ED8">
      <w:r>
        <w:t>Version 1.0 (5.1.202</w:t>
      </w:r>
      <w:r w:rsidR="00396F98">
        <w:t>3</w:t>
      </w:r>
      <w:r>
        <w:t>)</w:t>
      </w:r>
      <w:r w:rsidR="00920D95">
        <w:t xml:space="preserve"> </w:t>
      </w:r>
      <w:r w:rsidR="00B8504D">
        <w:t>:</w:t>
      </w:r>
    </w:p>
    <w:p w14:paraId="31105395" w14:textId="30ED8E1D" w:rsidR="0065673B" w:rsidRPr="0065673B" w:rsidRDefault="00981E1F" w:rsidP="0065673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hyperlink w:anchor="_Compteur_de_vie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Compteur de vie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Game_Over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Game over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Score_en_temps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Scores en temps réel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Alien_détruit" w:history="1"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Alien détruit</w:t>
        </w:r>
      </w:hyperlink>
      <w:r w:rsidR="0065673B"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hyperlink w:anchor="_Tous_les_alien" w:history="1">
        <w:r w:rsidR="0009697E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>Tous</w:t>
        </w:r>
        <w:r w:rsidR="0065673B" w:rsidRPr="00981E1F">
          <w:rPr>
            <w:rStyle w:val="Lienhypertexte"/>
            <w:rFonts w:ascii="Calibri" w:hAnsi="Calibri" w:cs="Calibri"/>
            <w:szCs w:val="24"/>
            <w:lang w:val="fr-CH" w:eastAsia="fr-CH"/>
          </w:rPr>
          <w:t xml:space="preserve"> les aliens détruit</w:t>
        </w:r>
      </w:hyperlink>
    </w:p>
    <w:p w14:paraId="5A635843" w14:textId="77777777" w:rsidR="00E12330" w:rsidRPr="00791020" w:rsidRDefault="005E6E1C" w:rsidP="003227D2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303DFA14" w14:textId="77777777" w:rsidR="0011188A" w:rsidRDefault="0011188A" w:rsidP="003E60F7">
      <w:pPr>
        <w:pStyle w:val="Titre1"/>
      </w:pPr>
      <w:bookmarkStart w:id="25" w:name="_Toc120516499"/>
      <w:bookmarkStart w:id="26" w:name="_Analyse_Technique"/>
      <w:bookmarkEnd w:id="26"/>
      <w:r>
        <w:lastRenderedPageBreak/>
        <w:t>Analyse Technique</w:t>
      </w:r>
      <w:bookmarkEnd w:id="25"/>
    </w:p>
    <w:p w14:paraId="54AF8EC8" w14:textId="77777777" w:rsidR="0011188A" w:rsidRDefault="00905ECE" w:rsidP="0011188A">
      <w:r>
        <w:t>Diagramme de classes :</w:t>
      </w:r>
    </w:p>
    <w:p w14:paraId="6E056D5D" w14:textId="77777777" w:rsidR="00905ECE" w:rsidRDefault="00905ECE" w:rsidP="0011188A">
      <w:r>
        <w:rPr>
          <w:noProof/>
        </w:rPr>
        <w:drawing>
          <wp:inline distT="0" distB="0" distL="0" distR="0" wp14:anchorId="357767E4" wp14:editId="40D9578A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7967" w14:textId="77777777" w:rsidR="00905ECE" w:rsidRDefault="00905ECE">
      <w:r>
        <w:br w:type="page"/>
      </w:r>
    </w:p>
    <w:p w14:paraId="27DB3E8F" w14:textId="77777777" w:rsidR="00905ECE" w:rsidRDefault="00905ECE" w:rsidP="0011188A"/>
    <w:p w14:paraId="20FBBB22" w14:textId="77777777" w:rsidR="00905ECE" w:rsidRDefault="00905ECE" w:rsidP="0011188A">
      <w:r>
        <w:t>Diagrammes de séquences :</w:t>
      </w:r>
    </w:p>
    <w:p w14:paraId="7446D041" w14:textId="77777777" w:rsidR="00905ECE" w:rsidRDefault="00905ECE" w:rsidP="0011188A"/>
    <w:p w14:paraId="5BB043B3" w14:textId="77777777" w:rsidR="00905ECE" w:rsidRDefault="00905ECE" w:rsidP="0011188A">
      <w:r>
        <w:rPr>
          <w:noProof/>
        </w:rPr>
        <w:drawing>
          <wp:inline distT="0" distB="0" distL="0" distR="0" wp14:anchorId="6D002E6F" wp14:editId="3B024858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0E0F" w14:textId="77777777" w:rsidR="00905ECE" w:rsidRDefault="00905ECE" w:rsidP="0011188A"/>
    <w:p w14:paraId="79821BBB" w14:textId="731A0B2F" w:rsidR="00905ECE" w:rsidRDefault="00905ECE" w:rsidP="0011188A">
      <w:r>
        <w:rPr>
          <w:noProof/>
        </w:rPr>
        <w:drawing>
          <wp:inline distT="0" distB="0" distL="0" distR="0" wp14:anchorId="619E20B9" wp14:editId="0A5A415C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721" w14:textId="31D59276" w:rsidR="00BC714A" w:rsidRDefault="00BC714A" w:rsidP="00BC714A">
      <w:pPr>
        <w:pStyle w:val="Titre2"/>
      </w:pPr>
      <w:r>
        <w:lastRenderedPageBreak/>
        <w:t>Boucle de jeu :</w:t>
      </w:r>
    </w:p>
    <w:p w14:paraId="0F6EBD50" w14:textId="77777777" w:rsidR="00AA0785" w:rsidRPr="00791020" w:rsidRDefault="003E60F7" w:rsidP="003E60F7">
      <w:pPr>
        <w:pStyle w:val="Titre1"/>
      </w:pPr>
      <w:bookmarkStart w:id="27" w:name="_Toc120516500"/>
      <w:r>
        <w:t>Environnement de travail</w:t>
      </w:r>
      <w:bookmarkEnd w:id="27"/>
    </w:p>
    <w:p w14:paraId="26615A9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F35B916" w14:textId="28D0D5BB" w:rsidR="00AA0785" w:rsidRDefault="009C3522" w:rsidP="00AA0785">
      <w:r>
        <w:t>Windows 10</w:t>
      </w:r>
    </w:p>
    <w:p w14:paraId="5DC972B2" w14:textId="10DF3C5E" w:rsidR="009C3522" w:rsidRDefault="009C3522" w:rsidP="00AA0785">
      <w:r>
        <w:t xml:space="preserve">Github </w:t>
      </w:r>
    </w:p>
    <w:p w14:paraId="5F1B9EB1" w14:textId="602A928E" w:rsidR="009C3522" w:rsidRDefault="009C3522" w:rsidP="00AA0785">
      <w:r>
        <w:t>Visual studio 2022</w:t>
      </w:r>
    </w:p>
    <w:p w14:paraId="5C453F81" w14:textId="4D2C1C47" w:rsidR="00EA59AB" w:rsidRDefault="00EA59AB" w:rsidP="00AA0785">
      <w:r>
        <w:t>Ecran de taille minimale (1920 x 1080)</w:t>
      </w:r>
    </w:p>
    <w:p w14:paraId="694A6F99" w14:textId="4EB93F26" w:rsidR="00EA59AB" w:rsidRDefault="00DD09DF" w:rsidP="00AA0785">
      <w:hyperlink r:id="rId17" w:history="1">
        <w:r w:rsidR="004959B2">
          <w:rPr>
            <w:rStyle w:val="Lienhypertexte"/>
          </w:rPr>
          <w:t>TheoOrlando/Spacy-</w:t>
        </w:r>
        <w:proofErr w:type="gramStart"/>
        <w:r w:rsidR="004959B2">
          <w:rPr>
            <w:rStyle w:val="Lienhypertexte"/>
          </w:rPr>
          <w:t>X:</w:t>
        </w:r>
        <w:proofErr w:type="gramEnd"/>
        <w:r w:rsidR="004959B2">
          <w:rPr>
            <w:rStyle w:val="Lienhypertexte"/>
          </w:rPr>
          <w:t xml:space="preserve"> un Space Invaders c# en mode console (github.com)</w:t>
        </w:r>
      </w:hyperlink>
    </w:p>
    <w:p w14:paraId="0B0A6806" w14:textId="77777777" w:rsidR="0049659A" w:rsidRDefault="003E60F7" w:rsidP="003E60F7">
      <w:pPr>
        <w:pStyle w:val="Titre1"/>
      </w:pPr>
      <w:bookmarkStart w:id="28" w:name="_Toc120516501"/>
      <w:r>
        <w:t>Suivi du développement</w:t>
      </w:r>
      <w:bookmarkEnd w:id="28"/>
    </w:p>
    <w:p w14:paraId="2945584B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813"/>
        <w:gridCol w:w="3020"/>
      </w:tblGrid>
      <w:tr w:rsidR="0088309C" w14:paraId="48BA77BB" w14:textId="77777777" w:rsidTr="00C444D2">
        <w:tc>
          <w:tcPr>
            <w:tcW w:w="3227" w:type="dxa"/>
          </w:tcPr>
          <w:p w14:paraId="6458EBDE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Storie</w:t>
            </w:r>
          </w:p>
        </w:tc>
        <w:tc>
          <w:tcPr>
            <w:tcW w:w="2813" w:type="dxa"/>
          </w:tcPr>
          <w:p w14:paraId="425D8D73" w14:textId="77777777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1A083A8A" w14:textId="5B59AC01" w:rsidR="0088309C" w:rsidRPr="00953888" w:rsidRDefault="00151D67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14:paraId="531EBA5A" w14:textId="77777777" w:rsidTr="00C444D2">
        <w:tc>
          <w:tcPr>
            <w:tcW w:w="3227" w:type="dxa"/>
          </w:tcPr>
          <w:p w14:paraId="3490123B" w14:textId="77777777" w:rsidR="0088309C" w:rsidRDefault="00E276A1" w:rsidP="0088309C">
            <w:r>
              <w:t>Menu principale</w:t>
            </w:r>
          </w:p>
        </w:tc>
        <w:tc>
          <w:tcPr>
            <w:tcW w:w="2813" w:type="dxa"/>
          </w:tcPr>
          <w:p w14:paraId="16183E5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3B1C98CD" w14:textId="77777777" w:rsidR="0088309C" w:rsidRDefault="007B5DA0" w:rsidP="0088309C">
            <w:r>
              <w:t>10.10.2022</w:t>
            </w:r>
          </w:p>
        </w:tc>
      </w:tr>
      <w:tr w:rsidR="0088309C" w14:paraId="4E0A786A" w14:textId="77777777" w:rsidTr="00C444D2">
        <w:tc>
          <w:tcPr>
            <w:tcW w:w="3227" w:type="dxa"/>
          </w:tcPr>
          <w:p w14:paraId="5CDFEC48" w14:textId="77777777" w:rsidR="0088309C" w:rsidRDefault="00E276A1" w:rsidP="0088309C">
            <w:r>
              <w:t>Menu option</w:t>
            </w:r>
          </w:p>
        </w:tc>
        <w:tc>
          <w:tcPr>
            <w:tcW w:w="2813" w:type="dxa"/>
          </w:tcPr>
          <w:p w14:paraId="15785AFA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546F3F9" w14:textId="77777777" w:rsidR="0088309C" w:rsidRDefault="003227D2" w:rsidP="0088309C">
            <w:r>
              <w:t>14.11.2022</w:t>
            </w:r>
          </w:p>
        </w:tc>
      </w:tr>
      <w:tr w:rsidR="0088309C" w14:paraId="6FA064CD" w14:textId="77777777" w:rsidTr="00C444D2">
        <w:tc>
          <w:tcPr>
            <w:tcW w:w="3227" w:type="dxa"/>
          </w:tcPr>
          <w:p w14:paraId="02BA5600" w14:textId="77777777" w:rsidR="0088309C" w:rsidRDefault="00E276A1" w:rsidP="0088309C">
            <w:r>
              <w:t>Lancement du jeu</w:t>
            </w:r>
          </w:p>
        </w:tc>
        <w:tc>
          <w:tcPr>
            <w:tcW w:w="2813" w:type="dxa"/>
          </w:tcPr>
          <w:p w14:paraId="4181E929" w14:textId="77777777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2FDA955A" w14:textId="77777777" w:rsidR="0088309C" w:rsidRDefault="008064CD" w:rsidP="0088309C">
            <w:r>
              <w:t>10.10.2022</w:t>
            </w:r>
          </w:p>
        </w:tc>
      </w:tr>
      <w:tr w:rsidR="003227D2" w14:paraId="66FE922A" w14:textId="77777777" w:rsidTr="00C444D2">
        <w:tc>
          <w:tcPr>
            <w:tcW w:w="3227" w:type="dxa"/>
          </w:tcPr>
          <w:p w14:paraId="7747F4C5" w14:textId="77777777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2813" w:type="dxa"/>
          </w:tcPr>
          <w:p w14:paraId="1E8623C7" w14:textId="77777777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1B1746A9" w14:textId="77777777" w:rsidR="003227D2" w:rsidRDefault="00362BE6" w:rsidP="0088309C">
            <w:r>
              <w:t>7.11.2022</w:t>
            </w:r>
          </w:p>
        </w:tc>
      </w:tr>
      <w:tr w:rsidR="00D979A7" w14:paraId="2A206309" w14:textId="77777777" w:rsidTr="00C444D2">
        <w:tc>
          <w:tcPr>
            <w:tcW w:w="3227" w:type="dxa"/>
          </w:tcPr>
          <w:p w14:paraId="4F3A4E1E" w14:textId="77777777" w:rsidR="00D979A7" w:rsidRDefault="00D979A7" w:rsidP="0088309C">
            <w:r>
              <w:t>Pseudo avant de jouer</w:t>
            </w:r>
          </w:p>
        </w:tc>
        <w:tc>
          <w:tcPr>
            <w:tcW w:w="2813" w:type="dxa"/>
          </w:tcPr>
          <w:p w14:paraId="0AD3AE37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5CF3B3C" w14:textId="77777777" w:rsidR="00D979A7" w:rsidRDefault="00D979A7" w:rsidP="0088309C">
            <w:r>
              <w:t>21.11.2022</w:t>
            </w:r>
          </w:p>
        </w:tc>
      </w:tr>
      <w:tr w:rsidR="00D979A7" w14:paraId="45B10807" w14:textId="77777777" w:rsidTr="00C444D2">
        <w:tc>
          <w:tcPr>
            <w:tcW w:w="3227" w:type="dxa"/>
          </w:tcPr>
          <w:p w14:paraId="37841C06" w14:textId="77777777" w:rsidR="00D979A7" w:rsidRDefault="00D979A7" w:rsidP="0088309C">
            <w:r>
              <w:t>Lancement de la partie</w:t>
            </w:r>
          </w:p>
        </w:tc>
        <w:tc>
          <w:tcPr>
            <w:tcW w:w="2813" w:type="dxa"/>
          </w:tcPr>
          <w:p w14:paraId="6233DE28" w14:textId="77777777" w:rsidR="00D979A7" w:rsidRDefault="00D979A7" w:rsidP="0088309C">
            <w:r>
              <w:t>21.11.2022</w:t>
            </w:r>
          </w:p>
        </w:tc>
        <w:tc>
          <w:tcPr>
            <w:tcW w:w="3020" w:type="dxa"/>
          </w:tcPr>
          <w:p w14:paraId="7ADE8569" w14:textId="77777777" w:rsidR="00D979A7" w:rsidRDefault="00D979A7" w:rsidP="0088309C">
            <w:r>
              <w:t>22.11.2022</w:t>
            </w:r>
          </w:p>
        </w:tc>
      </w:tr>
      <w:tr w:rsidR="004C4D00" w14:paraId="55F01A92" w14:textId="77777777" w:rsidTr="00C444D2">
        <w:tc>
          <w:tcPr>
            <w:tcW w:w="3227" w:type="dxa"/>
          </w:tcPr>
          <w:p w14:paraId="57AA8A15" w14:textId="3E79A9CB" w:rsidR="004C4D00" w:rsidRDefault="004C4D00" w:rsidP="0088309C">
            <w:r>
              <w:t>Compteur de vie</w:t>
            </w:r>
          </w:p>
        </w:tc>
        <w:tc>
          <w:tcPr>
            <w:tcW w:w="2813" w:type="dxa"/>
          </w:tcPr>
          <w:p w14:paraId="448035B3" w14:textId="0B97E7DF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0598E75A" w14:textId="298C0F47" w:rsidR="004C4D00" w:rsidRDefault="00DE196D" w:rsidP="0088309C">
            <w:r>
              <w:t>4.12.2022</w:t>
            </w:r>
          </w:p>
        </w:tc>
      </w:tr>
      <w:tr w:rsidR="004C4D00" w14:paraId="4F286C00" w14:textId="77777777" w:rsidTr="00C444D2">
        <w:tc>
          <w:tcPr>
            <w:tcW w:w="3227" w:type="dxa"/>
          </w:tcPr>
          <w:p w14:paraId="4AC5568A" w14:textId="0B030463" w:rsidR="004C4D00" w:rsidRDefault="004C4D00" w:rsidP="0088309C">
            <w:r>
              <w:t>Score en temps réel</w:t>
            </w:r>
          </w:p>
        </w:tc>
        <w:tc>
          <w:tcPr>
            <w:tcW w:w="2813" w:type="dxa"/>
          </w:tcPr>
          <w:p w14:paraId="0F95BF62" w14:textId="0B4F6B13" w:rsidR="004C4D00" w:rsidRDefault="004C4D00" w:rsidP="0088309C">
            <w:r>
              <w:t>28.11.2022</w:t>
            </w:r>
          </w:p>
        </w:tc>
        <w:tc>
          <w:tcPr>
            <w:tcW w:w="3020" w:type="dxa"/>
          </w:tcPr>
          <w:p w14:paraId="7EDBBE82" w14:textId="21979E74" w:rsidR="004C4D00" w:rsidRDefault="00DE196D" w:rsidP="0088309C">
            <w:r>
              <w:t>4.12.2022</w:t>
            </w:r>
          </w:p>
        </w:tc>
      </w:tr>
      <w:tr w:rsidR="004C4D00" w14:paraId="4CC54D93" w14:textId="77777777" w:rsidTr="00C444D2">
        <w:tc>
          <w:tcPr>
            <w:tcW w:w="3227" w:type="dxa"/>
          </w:tcPr>
          <w:p w14:paraId="5CD4F02C" w14:textId="068F29A0" w:rsidR="004C4D00" w:rsidRDefault="004C4D00" w:rsidP="0088309C">
            <w:r>
              <w:t>Déplacement du vaisseau du joueur</w:t>
            </w:r>
          </w:p>
        </w:tc>
        <w:tc>
          <w:tcPr>
            <w:tcW w:w="2813" w:type="dxa"/>
          </w:tcPr>
          <w:p w14:paraId="700EA7F7" w14:textId="36066702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7D4EA2B7" w14:textId="5C744946" w:rsidR="004C4D00" w:rsidRDefault="004C4D00" w:rsidP="0088309C">
            <w:r>
              <w:t>5.12.2022</w:t>
            </w:r>
          </w:p>
        </w:tc>
      </w:tr>
      <w:tr w:rsidR="004C4D00" w14:paraId="5A25DFD7" w14:textId="77777777" w:rsidTr="00C444D2">
        <w:tc>
          <w:tcPr>
            <w:tcW w:w="3227" w:type="dxa"/>
          </w:tcPr>
          <w:p w14:paraId="274D22B9" w14:textId="337CC484" w:rsidR="004C4D00" w:rsidRDefault="004C4D00" w:rsidP="0088309C">
            <w:r>
              <w:t>Tir du vaisseau du joueur</w:t>
            </w:r>
          </w:p>
        </w:tc>
        <w:tc>
          <w:tcPr>
            <w:tcW w:w="2813" w:type="dxa"/>
          </w:tcPr>
          <w:p w14:paraId="5539CBC7" w14:textId="2C0E9AC4" w:rsidR="004C4D00" w:rsidRDefault="004C4D00" w:rsidP="0088309C">
            <w:r>
              <w:t>5.12.2022</w:t>
            </w:r>
          </w:p>
        </w:tc>
        <w:tc>
          <w:tcPr>
            <w:tcW w:w="3020" w:type="dxa"/>
          </w:tcPr>
          <w:p w14:paraId="254B7074" w14:textId="7F4121FD" w:rsidR="004C4D00" w:rsidRDefault="004C4D00" w:rsidP="0088309C">
            <w:r>
              <w:t>5.12.2022</w:t>
            </w:r>
          </w:p>
        </w:tc>
      </w:tr>
      <w:tr w:rsidR="004C4D00" w14:paraId="2905A3D8" w14:textId="77777777" w:rsidTr="00C444D2">
        <w:tc>
          <w:tcPr>
            <w:tcW w:w="3227" w:type="dxa"/>
          </w:tcPr>
          <w:p w14:paraId="611933D0" w14:textId="1B1345DA" w:rsidR="004C4D00" w:rsidRDefault="00C278E0" w:rsidP="0088309C">
            <w:r>
              <w:t>Déplacement des aliens</w:t>
            </w:r>
          </w:p>
        </w:tc>
        <w:tc>
          <w:tcPr>
            <w:tcW w:w="2813" w:type="dxa"/>
          </w:tcPr>
          <w:p w14:paraId="1EE5953F" w14:textId="7D6D5C22" w:rsidR="004C4D00" w:rsidRDefault="00C278E0" w:rsidP="0088309C">
            <w:r>
              <w:t>5.12.2022</w:t>
            </w:r>
          </w:p>
        </w:tc>
        <w:tc>
          <w:tcPr>
            <w:tcW w:w="3020" w:type="dxa"/>
          </w:tcPr>
          <w:p w14:paraId="689B4DD4" w14:textId="6B4A2EA5" w:rsidR="004C4D00" w:rsidRDefault="00C278E0" w:rsidP="0088309C">
            <w:r>
              <w:t>5.12.2022</w:t>
            </w:r>
          </w:p>
        </w:tc>
      </w:tr>
      <w:tr w:rsidR="001E185D" w14:paraId="4DBFE303" w14:textId="77777777" w:rsidTr="00C444D2">
        <w:tc>
          <w:tcPr>
            <w:tcW w:w="3227" w:type="dxa"/>
          </w:tcPr>
          <w:p w14:paraId="7346156C" w14:textId="79E8FB06" w:rsidR="001E185D" w:rsidRDefault="001E185D" w:rsidP="0088309C">
            <w:r>
              <w:t>Tir sur les murs</w:t>
            </w:r>
          </w:p>
        </w:tc>
        <w:tc>
          <w:tcPr>
            <w:tcW w:w="2813" w:type="dxa"/>
          </w:tcPr>
          <w:p w14:paraId="62B0B8E8" w14:textId="23B3F0F1" w:rsidR="001E185D" w:rsidRDefault="001E185D" w:rsidP="0088309C">
            <w:r>
              <w:t>12.12.2022</w:t>
            </w:r>
          </w:p>
        </w:tc>
        <w:tc>
          <w:tcPr>
            <w:tcW w:w="3020" w:type="dxa"/>
          </w:tcPr>
          <w:p w14:paraId="30B2930B" w14:textId="5C05AB3F" w:rsidR="001E185D" w:rsidRDefault="000E370C" w:rsidP="0088309C">
            <w:r>
              <w:t>19.12.2022</w:t>
            </w:r>
          </w:p>
        </w:tc>
      </w:tr>
      <w:tr w:rsidR="00C444D2" w14:paraId="33164C1F" w14:textId="77777777" w:rsidTr="00C444D2">
        <w:tc>
          <w:tcPr>
            <w:tcW w:w="3227" w:type="dxa"/>
          </w:tcPr>
          <w:p w14:paraId="3FB77BAA" w14:textId="7E23C863" w:rsidR="00C444D2" w:rsidRDefault="00C444D2" w:rsidP="00C444D2">
            <w:r>
              <w:t>Tir des aliens</w:t>
            </w:r>
          </w:p>
        </w:tc>
        <w:tc>
          <w:tcPr>
            <w:tcW w:w="2813" w:type="dxa"/>
          </w:tcPr>
          <w:p w14:paraId="7D0FF63B" w14:textId="6D1FE1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68662E97" w14:textId="50A699BD" w:rsidR="00C444D2" w:rsidRDefault="00DE196D" w:rsidP="00C444D2">
            <w:r>
              <w:t>4.12.2022</w:t>
            </w:r>
          </w:p>
        </w:tc>
      </w:tr>
      <w:tr w:rsidR="00C444D2" w14:paraId="15D32B3C" w14:textId="77777777" w:rsidTr="00C444D2">
        <w:tc>
          <w:tcPr>
            <w:tcW w:w="3227" w:type="dxa"/>
          </w:tcPr>
          <w:p w14:paraId="5C4076F1" w14:textId="65CAE20D" w:rsidR="00C444D2" w:rsidRDefault="00C444D2" w:rsidP="00C444D2">
            <w:r>
              <w:t>Game Over</w:t>
            </w:r>
          </w:p>
        </w:tc>
        <w:tc>
          <w:tcPr>
            <w:tcW w:w="2813" w:type="dxa"/>
          </w:tcPr>
          <w:p w14:paraId="301FD371" w14:textId="3F6882B6" w:rsidR="00C444D2" w:rsidRDefault="00DD51D1" w:rsidP="00C444D2">
            <w:r>
              <w:t>3.12.2022</w:t>
            </w:r>
          </w:p>
        </w:tc>
        <w:tc>
          <w:tcPr>
            <w:tcW w:w="3020" w:type="dxa"/>
          </w:tcPr>
          <w:p w14:paraId="4FFF725D" w14:textId="2264BA15" w:rsidR="00C444D2" w:rsidRDefault="00DE196D" w:rsidP="00C444D2">
            <w:r>
              <w:t>4.12.2022</w:t>
            </w:r>
          </w:p>
        </w:tc>
      </w:tr>
      <w:tr w:rsidR="00C444D2" w14:paraId="408AB333" w14:textId="77777777" w:rsidTr="00C444D2">
        <w:tc>
          <w:tcPr>
            <w:tcW w:w="3227" w:type="dxa"/>
          </w:tcPr>
          <w:p w14:paraId="716102AB" w14:textId="043E4CC2" w:rsidR="00C444D2" w:rsidRDefault="00C444D2" w:rsidP="00A2659A">
            <w:r>
              <w:t>Vaisseau du joueur touché</w:t>
            </w:r>
          </w:p>
        </w:tc>
        <w:tc>
          <w:tcPr>
            <w:tcW w:w="2813" w:type="dxa"/>
          </w:tcPr>
          <w:p w14:paraId="31B04AF7" w14:textId="276B44E7" w:rsidR="00C444D2" w:rsidRDefault="00DD51D1" w:rsidP="00A2659A">
            <w:r>
              <w:t>3.12.2022</w:t>
            </w:r>
          </w:p>
        </w:tc>
        <w:tc>
          <w:tcPr>
            <w:tcW w:w="3020" w:type="dxa"/>
          </w:tcPr>
          <w:p w14:paraId="5338AE7C" w14:textId="0D4389FB" w:rsidR="00C444D2" w:rsidRDefault="00DE196D" w:rsidP="00A2659A">
            <w:r>
              <w:t>4.12.2022</w:t>
            </w:r>
          </w:p>
        </w:tc>
      </w:tr>
      <w:tr w:rsidR="00C444D2" w14:paraId="61BCF080" w14:textId="77777777" w:rsidTr="00C444D2">
        <w:tc>
          <w:tcPr>
            <w:tcW w:w="3227" w:type="dxa"/>
          </w:tcPr>
          <w:p w14:paraId="24097170" w14:textId="70F0B63F" w:rsidR="00C444D2" w:rsidRDefault="00C444D2" w:rsidP="00A2659A">
            <w:r>
              <w:t>Alien détruit</w:t>
            </w:r>
          </w:p>
        </w:tc>
        <w:tc>
          <w:tcPr>
            <w:tcW w:w="2813" w:type="dxa"/>
          </w:tcPr>
          <w:p w14:paraId="19519B39" w14:textId="593F2204" w:rsidR="00C444D2" w:rsidRDefault="00DD51D1" w:rsidP="00A2659A">
            <w:r>
              <w:t>3.12.2022</w:t>
            </w:r>
          </w:p>
        </w:tc>
        <w:tc>
          <w:tcPr>
            <w:tcW w:w="3020" w:type="dxa"/>
          </w:tcPr>
          <w:p w14:paraId="6ABCA2C3" w14:textId="73110732" w:rsidR="00C444D2" w:rsidRDefault="00DE196D" w:rsidP="00A2659A">
            <w:r>
              <w:t>4.12.2022</w:t>
            </w:r>
          </w:p>
        </w:tc>
      </w:tr>
      <w:tr w:rsidR="00C444D2" w14:paraId="6202C0E6" w14:textId="77777777" w:rsidTr="00C444D2">
        <w:tc>
          <w:tcPr>
            <w:tcW w:w="3227" w:type="dxa"/>
          </w:tcPr>
          <w:p w14:paraId="69728683" w14:textId="00031322" w:rsidR="00C444D2" w:rsidRDefault="00C444D2" w:rsidP="00A2659A">
            <w:r>
              <w:t>Tous les aliens détruits</w:t>
            </w:r>
          </w:p>
        </w:tc>
        <w:tc>
          <w:tcPr>
            <w:tcW w:w="2813" w:type="dxa"/>
          </w:tcPr>
          <w:p w14:paraId="699F3291" w14:textId="6608D3F5" w:rsidR="00C444D2" w:rsidRDefault="00DD51D1" w:rsidP="00A2659A">
            <w:r>
              <w:t>3.12.2022</w:t>
            </w:r>
          </w:p>
        </w:tc>
        <w:tc>
          <w:tcPr>
            <w:tcW w:w="3020" w:type="dxa"/>
          </w:tcPr>
          <w:p w14:paraId="1B63E2DC" w14:textId="6F4DFF06" w:rsidR="00C444D2" w:rsidRDefault="00DE196D" w:rsidP="00A2659A">
            <w:r>
              <w:t>4.12.2022</w:t>
            </w:r>
          </w:p>
        </w:tc>
      </w:tr>
    </w:tbl>
    <w:p w14:paraId="4740C7F1" w14:textId="50995231" w:rsidR="00930260" w:rsidRDefault="00930260" w:rsidP="00930260">
      <w:pPr>
        <w:pStyle w:val="En-tte"/>
        <w:rPr>
          <w:i/>
        </w:rPr>
      </w:pPr>
    </w:p>
    <w:p w14:paraId="1B434829" w14:textId="77777777" w:rsidR="0049659A" w:rsidRPr="0011188A" w:rsidRDefault="0049659A" w:rsidP="0011188A">
      <w:pPr>
        <w:pStyle w:val="Titre1"/>
      </w:pPr>
      <w:bookmarkStart w:id="29" w:name="_Toc25553322"/>
      <w:bookmarkStart w:id="30" w:name="_Toc71691026"/>
      <w:bookmarkStart w:id="31" w:name="_Toc120516502"/>
      <w:r w:rsidRPr="0011188A">
        <w:t xml:space="preserve">Erreurs </w:t>
      </w:r>
      <w:bookmarkEnd w:id="29"/>
      <w:r w:rsidRPr="0011188A">
        <w:t>restantes</w:t>
      </w:r>
      <w:bookmarkEnd w:id="30"/>
      <w:bookmarkEnd w:id="31"/>
      <w:r w:rsidRPr="0011188A">
        <w:t xml:space="preserve">  </w:t>
      </w:r>
    </w:p>
    <w:p w14:paraId="7F341E0A" w14:textId="77777777" w:rsidR="0049659A" w:rsidRDefault="0049659A" w:rsidP="0049659A">
      <w:pPr>
        <w:ind w:left="426"/>
        <w:rPr>
          <w:i/>
        </w:rPr>
      </w:pPr>
      <w:bookmarkStart w:id="32" w:name="_Toc25553323"/>
    </w:p>
    <w:p w14:paraId="0D715AF9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1F1254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50BBC751" w14:textId="77777777" w:rsidR="0049659A" w:rsidRPr="00791020" w:rsidRDefault="0049659A" w:rsidP="0049659A">
      <w:pPr>
        <w:ind w:left="426"/>
        <w:rPr>
          <w:i/>
        </w:rPr>
      </w:pPr>
    </w:p>
    <w:p w14:paraId="4EDA457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6A8CF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2"/>
    </w:p>
    <w:p w14:paraId="2EEA2D6D" w14:textId="5E787DBA" w:rsidR="00AA0785" w:rsidRPr="0040368C" w:rsidRDefault="0049659A" w:rsidP="004D565E">
      <w:pPr>
        <w:numPr>
          <w:ilvl w:val="0"/>
          <w:numId w:val="3"/>
        </w:numPr>
        <w:rPr>
          <w:rFonts w:cs="Arial"/>
          <w:iCs/>
        </w:rPr>
      </w:pPr>
      <w:r w:rsidRPr="0040368C">
        <w:rPr>
          <w:i/>
        </w:rPr>
        <w:t>Actions envisagées ou possibles</w:t>
      </w:r>
    </w:p>
    <w:p w14:paraId="68DD898F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3" w:name="_Toc25553326"/>
      <w:bookmarkStart w:id="34" w:name="_Toc71691029"/>
      <w:bookmarkStart w:id="35" w:name="_Toc120516503"/>
      <w:r w:rsidRPr="0011188A">
        <w:t xml:space="preserve">Liste des </w:t>
      </w:r>
      <w:bookmarkEnd w:id="33"/>
      <w:bookmarkEnd w:id="34"/>
      <w:r w:rsidR="0011188A">
        <w:t>livrables</w:t>
      </w:r>
      <w:bookmarkEnd w:id="35"/>
    </w:p>
    <w:p w14:paraId="15F3206C" w14:textId="77777777" w:rsidR="0049659A" w:rsidRDefault="0049659A" w:rsidP="00AA0785">
      <w:pPr>
        <w:ind w:left="426"/>
        <w:rPr>
          <w:rFonts w:cs="Arial"/>
          <w:iCs/>
        </w:rPr>
      </w:pPr>
    </w:p>
    <w:p w14:paraId="2B2F912C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5AE118D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20516504"/>
      <w:r w:rsidRPr="0049659A">
        <w:lastRenderedPageBreak/>
        <w:t>C</w:t>
      </w:r>
      <w:bookmarkEnd w:id="36"/>
      <w:bookmarkEnd w:id="37"/>
      <w:r w:rsidR="00684B3D">
        <w:t>onclusions</w:t>
      </w:r>
      <w:bookmarkEnd w:id="38"/>
    </w:p>
    <w:p w14:paraId="088260AD" w14:textId="77777777" w:rsidR="00AA0785" w:rsidRDefault="00AA0785" w:rsidP="00AA0785">
      <w:pPr>
        <w:pStyle w:val="En-tte"/>
        <w:ind w:left="357"/>
      </w:pPr>
    </w:p>
    <w:p w14:paraId="0CC3704B" w14:textId="7E024282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r w:rsidR="00151D67" w:rsidRPr="00791020">
        <w:rPr>
          <w:rFonts w:ascii="Arial" w:hAnsi="Arial" w:cs="Arial"/>
          <w:i/>
          <w:sz w:val="24"/>
        </w:rPr>
        <w:t>suivants :</w:t>
      </w:r>
    </w:p>
    <w:p w14:paraId="40B79D8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F22107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8DD89D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5FD6E7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84C7DF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7B20E7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380E4" w14:textId="77777777" w:rsidR="00DD09DF" w:rsidRDefault="00DD09DF">
      <w:r>
        <w:separator/>
      </w:r>
    </w:p>
  </w:endnote>
  <w:endnote w:type="continuationSeparator" w:id="0">
    <w:p w14:paraId="0D2EA3DF" w14:textId="77777777" w:rsidR="00DD09DF" w:rsidRDefault="00DD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89EC9" w14:textId="77777777" w:rsidR="00F53ED8" w:rsidRPr="00265744" w:rsidRDefault="007B20E7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D979A7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6AFC7" w14:textId="77777777" w:rsidR="00DD09DF" w:rsidRDefault="00DD09DF">
      <w:r>
        <w:separator/>
      </w:r>
    </w:p>
  </w:footnote>
  <w:footnote w:type="continuationSeparator" w:id="0">
    <w:p w14:paraId="52E353DC" w14:textId="77777777" w:rsidR="00DD09DF" w:rsidRDefault="00DD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7755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3872F1F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CB859FB" w14:textId="77777777" w:rsidR="00F53ED8" w:rsidRPr="00B673BB" w:rsidRDefault="00F53ED8">
    <w:pPr>
      <w:pStyle w:val="En-tte"/>
      <w:rPr>
        <w:sz w:val="16"/>
        <w:szCs w:val="16"/>
      </w:rPr>
    </w:pPr>
  </w:p>
  <w:p w14:paraId="3760CB33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3727C20"/>
    <w:multiLevelType w:val="hybridMultilevel"/>
    <w:tmpl w:val="4C0CFF60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2C6ED9"/>
    <w:multiLevelType w:val="multilevel"/>
    <w:tmpl w:val="85D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6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0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4"/>
  </w:num>
  <w:num w:numId="21">
    <w:abstractNumId w:val="15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12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AD4"/>
    <w:rsid w:val="000149D1"/>
    <w:rsid w:val="0002760C"/>
    <w:rsid w:val="00042DFA"/>
    <w:rsid w:val="00055137"/>
    <w:rsid w:val="00063EDD"/>
    <w:rsid w:val="0006593B"/>
    <w:rsid w:val="00072582"/>
    <w:rsid w:val="000837B8"/>
    <w:rsid w:val="0009697E"/>
    <w:rsid w:val="000A1EA7"/>
    <w:rsid w:val="000B1102"/>
    <w:rsid w:val="000B3659"/>
    <w:rsid w:val="000C6D94"/>
    <w:rsid w:val="000E370C"/>
    <w:rsid w:val="000E3A58"/>
    <w:rsid w:val="0011188A"/>
    <w:rsid w:val="00123D58"/>
    <w:rsid w:val="001449D5"/>
    <w:rsid w:val="00146E23"/>
    <w:rsid w:val="00151D67"/>
    <w:rsid w:val="00164517"/>
    <w:rsid w:val="001812A0"/>
    <w:rsid w:val="00181950"/>
    <w:rsid w:val="001A72AB"/>
    <w:rsid w:val="001C11BC"/>
    <w:rsid w:val="001C20B3"/>
    <w:rsid w:val="001E185D"/>
    <w:rsid w:val="001F1254"/>
    <w:rsid w:val="001F4072"/>
    <w:rsid w:val="00205685"/>
    <w:rsid w:val="00212505"/>
    <w:rsid w:val="00230AAF"/>
    <w:rsid w:val="00230D7F"/>
    <w:rsid w:val="00232E9F"/>
    <w:rsid w:val="00245601"/>
    <w:rsid w:val="00251F15"/>
    <w:rsid w:val="00261EF8"/>
    <w:rsid w:val="00265744"/>
    <w:rsid w:val="00281546"/>
    <w:rsid w:val="002C165C"/>
    <w:rsid w:val="002C4C01"/>
    <w:rsid w:val="002D568C"/>
    <w:rsid w:val="002E49FE"/>
    <w:rsid w:val="002E546B"/>
    <w:rsid w:val="002F39FF"/>
    <w:rsid w:val="003144D2"/>
    <w:rsid w:val="003227D2"/>
    <w:rsid w:val="00333ADE"/>
    <w:rsid w:val="00347F65"/>
    <w:rsid w:val="00360243"/>
    <w:rsid w:val="00362BE6"/>
    <w:rsid w:val="00370183"/>
    <w:rsid w:val="00371ECE"/>
    <w:rsid w:val="003726C6"/>
    <w:rsid w:val="003806E9"/>
    <w:rsid w:val="003853C3"/>
    <w:rsid w:val="00392AFB"/>
    <w:rsid w:val="00396F98"/>
    <w:rsid w:val="003A15E6"/>
    <w:rsid w:val="003A4754"/>
    <w:rsid w:val="003C5EFD"/>
    <w:rsid w:val="003D6E01"/>
    <w:rsid w:val="003E60F7"/>
    <w:rsid w:val="003F2179"/>
    <w:rsid w:val="0040368C"/>
    <w:rsid w:val="00422DC7"/>
    <w:rsid w:val="00424BDA"/>
    <w:rsid w:val="00433247"/>
    <w:rsid w:val="004338C6"/>
    <w:rsid w:val="00442BB2"/>
    <w:rsid w:val="004502D9"/>
    <w:rsid w:val="0047295B"/>
    <w:rsid w:val="0047676B"/>
    <w:rsid w:val="004844A4"/>
    <w:rsid w:val="00486AAD"/>
    <w:rsid w:val="004959B2"/>
    <w:rsid w:val="004961C0"/>
    <w:rsid w:val="0049659A"/>
    <w:rsid w:val="004A2162"/>
    <w:rsid w:val="004A72F2"/>
    <w:rsid w:val="004B77F0"/>
    <w:rsid w:val="004C38FB"/>
    <w:rsid w:val="004C4D00"/>
    <w:rsid w:val="004D34DA"/>
    <w:rsid w:val="004D559B"/>
    <w:rsid w:val="004E68BB"/>
    <w:rsid w:val="004F1487"/>
    <w:rsid w:val="0050256D"/>
    <w:rsid w:val="005041BA"/>
    <w:rsid w:val="005143EF"/>
    <w:rsid w:val="005175F6"/>
    <w:rsid w:val="00527C53"/>
    <w:rsid w:val="00532F21"/>
    <w:rsid w:val="005354F7"/>
    <w:rsid w:val="00535DFD"/>
    <w:rsid w:val="005364AB"/>
    <w:rsid w:val="00565ACC"/>
    <w:rsid w:val="00577704"/>
    <w:rsid w:val="00591119"/>
    <w:rsid w:val="005A2EE8"/>
    <w:rsid w:val="005B3A46"/>
    <w:rsid w:val="005B5D00"/>
    <w:rsid w:val="005E184B"/>
    <w:rsid w:val="005E1E76"/>
    <w:rsid w:val="005E6E1C"/>
    <w:rsid w:val="005F1DC9"/>
    <w:rsid w:val="006148BA"/>
    <w:rsid w:val="0062635C"/>
    <w:rsid w:val="0065673B"/>
    <w:rsid w:val="00684B3D"/>
    <w:rsid w:val="006C5511"/>
    <w:rsid w:val="006C75C7"/>
    <w:rsid w:val="006E2C58"/>
    <w:rsid w:val="007021FD"/>
    <w:rsid w:val="0073091C"/>
    <w:rsid w:val="00754E53"/>
    <w:rsid w:val="00791020"/>
    <w:rsid w:val="007A1AC7"/>
    <w:rsid w:val="007B20E7"/>
    <w:rsid w:val="007B5DA0"/>
    <w:rsid w:val="007C53D3"/>
    <w:rsid w:val="007F50CB"/>
    <w:rsid w:val="007F68DA"/>
    <w:rsid w:val="0080593A"/>
    <w:rsid w:val="008064CD"/>
    <w:rsid w:val="00817A7F"/>
    <w:rsid w:val="00826F02"/>
    <w:rsid w:val="0083170D"/>
    <w:rsid w:val="0083453E"/>
    <w:rsid w:val="00846901"/>
    <w:rsid w:val="00847C07"/>
    <w:rsid w:val="00865CBB"/>
    <w:rsid w:val="0088309C"/>
    <w:rsid w:val="0088704B"/>
    <w:rsid w:val="00891EF6"/>
    <w:rsid w:val="008B5CDD"/>
    <w:rsid w:val="008D7200"/>
    <w:rsid w:val="00905ECE"/>
    <w:rsid w:val="0091131C"/>
    <w:rsid w:val="00920D95"/>
    <w:rsid w:val="00930260"/>
    <w:rsid w:val="009317A9"/>
    <w:rsid w:val="00953888"/>
    <w:rsid w:val="00962AA4"/>
    <w:rsid w:val="00981E1F"/>
    <w:rsid w:val="009949E7"/>
    <w:rsid w:val="00997992"/>
    <w:rsid w:val="009A5DE7"/>
    <w:rsid w:val="009A6D11"/>
    <w:rsid w:val="009C1741"/>
    <w:rsid w:val="009C3522"/>
    <w:rsid w:val="009D368F"/>
    <w:rsid w:val="009E0296"/>
    <w:rsid w:val="009F2526"/>
    <w:rsid w:val="00A00A8C"/>
    <w:rsid w:val="00A06247"/>
    <w:rsid w:val="00A16840"/>
    <w:rsid w:val="00A24CEA"/>
    <w:rsid w:val="00A50D25"/>
    <w:rsid w:val="00A62789"/>
    <w:rsid w:val="00A64ED7"/>
    <w:rsid w:val="00AA0785"/>
    <w:rsid w:val="00AA3411"/>
    <w:rsid w:val="00AC4ADD"/>
    <w:rsid w:val="00AC5EFA"/>
    <w:rsid w:val="00AC7BDB"/>
    <w:rsid w:val="00AD6920"/>
    <w:rsid w:val="00AE470C"/>
    <w:rsid w:val="00AF2907"/>
    <w:rsid w:val="00B042F0"/>
    <w:rsid w:val="00B05064"/>
    <w:rsid w:val="00B067BC"/>
    <w:rsid w:val="00B072D5"/>
    <w:rsid w:val="00B15E1E"/>
    <w:rsid w:val="00B20CE3"/>
    <w:rsid w:val="00B263B7"/>
    <w:rsid w:val="00B31079"/>
    <w:rsid w:val="00B35915"/>
    <w:rsid w:val="00B4170C"/>
    <w:rsid w:val="00B673BB"/>
    <w:rsid w:val="00B8504D"/>
    <w:rsid w:val="00BA1633"/>
    <w:rsid w:val="00BC3110"/>
    <w:rsid w:val="00BC714A"/>
    <w:rsid w:val="00C278E0"/>
    <w:rsid w:val="00C315ED"/>
    <w:rsid w:val="00C33A34"/>
    <w:rsid w:val="00C444D2"/>
    <w:rsid w:val="00C505B1"/>
    <w:rsid w:val="00C75078"/>
    <w:rsid w:val="00C75444"/>
    <w:rsid w:val="00C82384"/>
    <w:rsid w:val="00C83E77"/>
    <w:rsid w:val="00C930E9"/>
    <w:rsid w:val="00CA4853"/>
    <w:rsid w:val="00CA6856"/>
    <w:rsid w:val="00CB3227"/>
    <w:rsid w:val="00CB74C0"/>
    <w:rsid w:val="00CE0194"/>
    <w:rsid w:val="00CE41F3"/>
    <w:rsid w:val="00CF2AD4"/>
    <w:rsid w:val="00D10AF2"/>
    <w:rsid w:val="00D14A10"/>
    <w:rsid w:val="00D36523"/>
    <w:rsid w:val="00D47082"/>
    <w:rsid w:val="00D60501"/>
    <w:rsid w:val="00D75CE3"/>
    <w:rsid w:val="00D97582"/>
    <w:rsid w:val="00D979A7"/>
    <w:rsid w:val="00DA4CCB"/>
    <w:rsid w:val="00DB4900"/>
    <w:rsid w:val="00DD09DF"/>
    <w:rsid w:val="00DD51D1"/>
    <w:rsid w:val="00DE196D"/>
    <w:rsid w:val="00DF5038"/>
    <w:rsid w:val="00E12330"/>
    <w:rsid w:val="00E20361"/>
    <w:rsid w:val="00E24A88"/>
    <w:rsid w:val="00E276A1"/>
    <w:rsid w:val="00E33FA7"/>
    <w:rsid w:val="00E46148"/>
    <w:rsid w:val="00E572B4"/>
    <w:rsid w:val="00E63311"/>
    <w:rsid w:val="00E6568D"/>
    <w:rsid w:val="00E75637"/>
    <w:rsid w:val="00E81EF9"/>
    <w:rsid w:val="00E86820"/>
    <w:rsid w:val="00E96F39"/>
    <w:rsid w:val="00EA59AB"/>
    <w:rsid w:val="00F12D50"/>
    <w:rsid w:val="00F1634A"/>
    <w:rsid w:val="00F2193B"/>
    <w:rsid w:val="00F43758"/>
    <w:rsid w:val="00F44935"/>
    <w:rsid w:val="00F4663F"/>
    <w:rsid w:val="00F47FEF"/>
    <w:rsid w:val="00F5272D"/>
    <w:rsid w:val="00F53ED8"/>
    <w:rsid w:val="00F62C9B"/>
    <w:rsid w:val="00F72E44"/>
    <w:rsid w:val="00FA34D8"/>
    <w:rsid w:val="00FB57D9"/>
    <w:rsid w:val="00FD6D9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59322"/>
  <w15:docId w15:val="{5F2AC466-31E9-40BA-8F37-665D3BA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20E7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B20E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B20E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rsid w:val="007B20E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7B20E7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rsid w:val="007B20E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rsid w:val="007B20E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rsid w:val="007B20E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20E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20E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sid w:val="007B20E7"/>
    <w:rPr>
      <w:snapToGrid w:val="0"/>
      <w:lang w:val="de-DE" w:eastAsia="de-DE"/>
    </w:rPr>
  </w:style>
  <w:style w:type="paragraph" w:customStyle="1" w:styleId="OmniPage4">
    <w:name w:val="OmniPage #4"/>
    <w:basedOn w:val="Normal"/>
    <w:rsid w:val="007B20E7"/>
    <w:rPr>
      <w:snapToGrid w:val="0"/>
      <w:lang w:val="de-DE" w:eastAsia="de-DE"/>
    </w:rPr>
  </w:style>
  <w:style w:type="paragraph" w:customStyle="1" w:styleId="OmniPage5">
    <w:name w:val="OmniPage #5"/>
    <w:basedOn w:val="Normal"/>
    <w:rsid w:val="007B20E7"/>
    <w:rPr>
      <w:snapToGrid w:val="0"/>
      <w:lang w:val="de-DE" w:eastAsia="de-DE"/>
    </w:rPr>
  </w:style>
  <w:style w:type="paragraph" w:customStyle="1" w:styleId="OmniPage1">
    <w:name w:val="OmniPage #1"/>
    <w:basedOn w:val="Normal"/>
    <w:rsid w:val="007B20E7"/>
    <w:rPr>
      <w:snapToGrid w:val="0"/>
      <w:lang w:val="de-DE" w:eastAsia="de-DE"/>
    </w:rPr>
  </w:style>
  <w:style w:type="paragraph" w:customStyle="1" w:styleId="OmniPage2">
    <w:name w:val="OmniPage #2"/>
    <w:basedOn w:val="Normal"/>
    <w:rsid w:val="007B20E7"/>
    <w:rPr>
      <w:snapToGrid w:val="0"/>
      <w:lang w:val="de-DE" w:eastAsia="de-DE"/>
    </w:rPr>
  </w:style>
  <w:style w:type="paragraph" w:customStyle="1" w:styleId="OmniPage6">
    <w:name w:val="OmniPage #6"/>
    <w:basedOn w:val="Normal"/>
    <w:rsid w:val="007B20E7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B20E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20E7"/>
    <w:pPr>
      <w:ind w:left="200"/>
    </w:pPr>
  </w:style>
  <w:style w:type="paragraph" w:styleId="TM3">
    <w:name w:val="toc 3"/>
    <w:basedOn w:val="Normal"/>
    <w:next w:val="Normal"/>
    <w:autoRedefine/>
    <w:semiHidden/>
    <w:rsid w:val="007B20E7"/>
    <w:pPr>
      <w:ind w:left="400"/>
    </w:pPr>
  </w:style>
  <w:style w:type="paragraph" w:styleId="TM4">
    <w:name w:val="toc 4"/>
    <w:basedOn w:val="Normal"/>
    <w:next w:val="Normal"/>
    <w:autoRedefine/>
    <w:semiHidden/>
    <w:rsid w:val="007B20E7"/>
    <w:pPr>
      <w:ind w:left="600"/>
    </w:pPr>
  </w:style>
  <w:style w:type="paragraph" w:styleId="TM5">
    <w:name w:val="toc 5"/>
    <w:basedOn w:val="Normal"/>
    <w:next w:val="Normal"/>
    <w:autoRedefine/>
    <w:semiHidden/>
    <w:rsid w:val="007B20E7"/>
    <w:pPr>
      <w:ind w:left="800"/>
    </w:pPr>
  </w:style>
  <w:style w:type="paragraph" w:styleId="TM6">
    <w:name w:val="toc 6"/>
    <w:basedOn w:val="Normal"/>
    <w:next w:val="Normal"/>
    <w:autoRedefine/>
    <w:semiHidden/>
    <w:rsid w:val="007B20E7"/>
    <w:pPr>
      <w:ind w:left="1000"/>
    </w:pPr>
  </w:style>
  <w:style w:type="paragraph" w:styleId="TM7">
    <w:name w:val="toc 7"/>
    <w:basedOn w:val="Normal"/>
    <w:next w:val="Normal"/>
    <w:autoRedefine/>
    <w:semiHidden/>
    <w:rsid w:val="007B20E7"/>
    <w:pPr>
      <w:ind w:left="1200"/>
    </w:pPr>
  </w:style>
  <w:style w:type="paragraph" w:styleId="TM8">
    <w:name w:val="toc 8"/>
    <w:basedOn w:val="Normal"/>
    <w:next w:val="Normal"/>
    <w:autoRedefine/>
    <w:semiHidden/>
    <w:rsid w:val="007B20E7"/>
    <w:pPr>
      <w:ind w:left="1400"/>
    </w:pPr>
  </w:style>
  <w:style w:type="paragraph" w:styleId="TM9">
    <w:name w:val="toc 9"/>
    <w:basedOn w:val="Normal"/>
    <w:next w:val="Normal"/>
    <w:autoRedefine/>
    <w:semiHidden/>
    <w:rsid w:val="007B20E7"/>
    <w:pPr>
      <w:ind w:left="1600"/>
    </w:pPr>
  </w:style>
  <w:style w:type="paragraph" w:styleId="En-tte">
    <w:name w:val="header"/>
    <w:basedOn w:val="Normal"/>
    <w:rsid w:val="007B20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B20E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20E7"/>
  </w:style>
  <w:style w:type="paragraph" w:customStyle="1" w:styleId="OmniPage7">
    <w:name w:val="OmniPage #7"/>
    <w:basedOn w:val="Normal"/>
    <w:rsid w:val="007B20E7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sid w:val="007B20E7"/>
    <w:rPr>
      <w:b/>
    </w:rPr>
  </w:style>
  <w:style w:type="paragraph" w:styleId="Corpsdetexte2">
    <w:name w:val="Body Text 2"/>
    <w:basedOn w:val="Normal"/>
    <w:rsid w:val="007B20E7"/>
    <w:pPr>
      <w:jc w:val="center"/>
    </w:pPr>
  </w:style>
  <w:style w:type="paragraph" w:styleId="Corpsdetexte3">
    <w:name w:val="Body Text 3"/>
    <w:basedOn w:val="Normal"/>
    <w:rsid w:val="007B20E7"/>
    <w:rPr>
      <w:u w:val="single"/>
    </w:rPr>
  </w:style>
  <w:style w:type="paragraph" w:styleId="NormalWeb">
    <w:name w:val="Normal (Web)"/>
    <w:basedOn w:val="Normal"/>
    <w:rsid w:val="007B20E7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rsid w:val="007B20E7"/>
    <w:pPr>
      <w:ind w:left="72"/>
    </w:pPr>
  </w:style>
  <w:style w:type="paragraph" w:customStyle="1" w:styleId="H2">
    <w:name w:val="H2"/>
    <w:basedOn w:val="Normal"/>
    <w:next w:val="Normal"/>
    <w:rsid w:val="007B20E7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sid w:val="007B20E7"/>
    <w:rPr>
      <w:b/>
    </w:rPr>
  </w:style>
  <w:style w:type="character" w:styleId="Lienhypertexte">
    <w:name w:val="Hyperlink"/>
    <w:basedOn w:val="Policepardfaut"/>
    <w:uiPriority w:val="99"/>
    <w:rsid w:val="007B20E7"/>
    <w:rPr>
      <w:color w:val="0000FF"/>
      <w:u w:val="single"/>
    </w:rPr>
  </w:style>
  <w:style w:type="character" w:styleId="Lienhypertextesuivivisit">
    <w:name w:val="FollowedHyperlink"/>
    <w:basedOn w:val="Policepardfaut"/>
    <w:rsid w:val="007B20E7"/>
    <w:rPr>
      <w:color w:val="800080"/>
      <w:u w:val="single"/>
    </w:rPr>
  </w:style>
  <w:style w:type="character" w:styleId="Accentuation">
    <w:name w:val="Emphasis"/>
    <w:basedOn w:val="Policepardfaut"/>
    <w:qFormat/>
    <w:rsid w:val="007B20E7"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817A7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817A7F"/>
  </w:style>
  <w:style w:type="character" w:customStyle="1" w:styleId="eop">
    <w:name w:val="eop"/>
    <w:basedOn w:val="Policepardfaut"/>
    <w:rsid w:val="00817A7F"/>
  </w:style>
  <w:style w:type="character" w:styleId="Mentionnonrsolue">
    <w:name w:val="Unresolved Mention"/>
    <w:basedOn w:val="Policepardfaut"/>
    <w:uiPriority w:val="99"/>
    <w:semiHidden/>
    <w:unhideWhenUsed/>
    <w:rsid w:val="004844A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eoOrlando/Spacy-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hyperlink" Target="https://github.com/TheoOrlando/Spacy-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085C7-A47C-4D1E-BD1D-481CCC4A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508</TotalTime>
  <Pages>7</Pages>
  <Words>2009</Words>
  <Characters>11051</Characters>
  <Application>Microsoft Office Word</Application>
  <DocSecurity>0</DocSecurity>
  <Lines>92</Lines>
  <Paragraphs>26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13034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Theo Orlando</cp:lastModifiedBy>
  <cp:revision>165</cp:revision>
  <cp:lastPrinted>2004-09-01T12:58:00Z</cp:lastPrinted>
  <dcterms:created xsi:type="dcterms:W3CDTF">2022-10-07T18:58:00Z</dcterms:created>
  <dcterms:modified xsi:type="dcterms:W3CDTF">2023-01-09T09:32:00Z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